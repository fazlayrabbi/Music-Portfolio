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0150343"/>
        <w:docPartObj>
          <w:docPartGallery w:val="Cover Pages"/>
          <w:docPartUnique/>
        </w:docPartObj>
      </w:sdtPr>
      <w:sdtEndPr/>
      <w:sdtContent>
        <w:p w:rsidR="009A0DD5" w:rsidRDefault="00FE3C42">
          <w:r>
            <w:rPr>
              <w:noProof/>
              <w:lang w:eastAsia="en-US" w:bidi="bn-BD"/>
            </w:rPr>
            <mc:AlternateContent>
              <mc:Choice Requires="wps">
                <w:drawing>
                  <wp:anchor distT="0" distB="0" distL="114300" distR="114300" simplePos="0" relativeHeight="251662336" behindDoc="0" locked="1" layoutInCell="1" allowOverlap="1">
                    <wp:simplePos x="0" y="0"/>
                    <wp:positionH relativeFrom="margin">
                      <wp:align>right</wp:align>
                    </wp:positionH>
                    <wp:positionV relativeFrom="page">
                      <wp:posOffset>1280160</wp:posOffset>
                    </wp:positionV>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0DD5" w:rsidRDefault="00FE3C42">
                                <w:pPr>
                                  <w:pStyle w:val="Subtitle"/>
                                </w:pPr>
                                <w:r>
                                  <w:t xml:space="preserve">Version </w:t>
                                </w:r>
                                <w:r w:rsidR="00EE0954">
                                  <w:t>1.0</w:t>
                                </w:r>
                              </w:p>
                              <w:sdt>
                                <w:sdtPr>
                                  <w:alias w:val="Date"/>
                                  <w:tag w:val=""/>
                                  <w:id w:val="602156663"/>
                                  <w:placeholder>
                                    <w:docPart w:val="C8FCE7D8A8FC49B2A352734AF9F2D354"/>
                                  </w:placeholder>
                                  <w:dataBinding w:prefixMappings="xmlns:ns0='http://schemas.microsoft.com/office/2006/coverPageProps' " w:xpath="/ns0:CoverPageProperties[1]/ns0:PublishDate[1]" w:storeItemID="{55AF091B-3C7A-41E3-B477-F2FDAA23CFDA}"/>
                                  <w:date w:fullDate="2015-08-13T00:00:00Z">
                                    <w:dateFormat w:val="MMMM d, yyyy"/>
                                    <w:lid w:val="en-US"/>
                                    <w:storeMappedDataAs w:val="dateTime"/>
                                    <w:calendar w:val="gregorian"/>
                                  </w:date>
                                </w:sdtPr>
                                <w:sdtEndPr/>
                                <w:sdtContent>
                                  <w:p w:rsidR="009A0DD5" w:rsidRDefault="00EE0954">
                                    <w:pPr>
                                      <w:pStyle w:val="Subtitle"/>
                                    </w:pPr>
                                    <w:r>
                                      <w:t>August 13,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alt="Version number and date" style="position:absolute;left:0;text-align:left;margin-left:237.05pt;margin-top:100.8pt;width:288.25pt;height:287.5pt;z-index:251662336;visibility:visible;mso-wrap-style:square;mso-width-percent:471;mso-height-percent:363;mso-wrap-distance-left:9pt;mso-wrap-distance-top:0;mso-wrap-distance-right:9pt;mso-wrap-distance-bottom:0;mso-position-horizontal:right;mso-position-horizontal-relative:margin;mso-position-vertical:absolute;mso-position-vertical-relative:page;mso-width-percent:47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" filled="f" stroked="f" strokeweight=".5pt">
                    <v:textbox style="mso-fit-shape-to-text:t" inset="0,0,0,0">
                      <w:txbxContent>
                        <w:p w:rsidR="009A0DD5" w:rsidRDefault="00FE3C42">
                          <w:pPr>
                            <w:pStyle w:val="Subtitle"/>
                          </w:pPr>
                          <w:r>
                            <w:t xml:space="preserve">Version </w:t>
                          </w:r>
                          <w:r w:rsidR="00EE0954">
                            <w:t>1.0</w:t>
                          </w:r>
                        </w:p>
                        <w:sdt>
                          <w:sdtPr>
                            <w:alias w:val="Date"/>
                            <w:tag w:val=""/>
                            <w:id w:val="602156663"/>
                            <w:placeholder>
                              <w:docPart w:val="C8FCE7D8A8FC49B2A352734AF9F2D354"/>
                            </w:placeholder>
                            <w:dataBinding w:prefixMappings="xmlns:ns0='http://schemas.microsoft.com/office/2006/coverPageProps' " w:xpath="/ns0:CoverPageProperties[1]/ns0:PublishDate[1]" w:storeItemID="{55AF091B-3C7A-41E3-B477-F2FDAA23CFDA}"/>
                            <w:date w:fullDate="2015-08-13T00:00:00Z">
                              <w:dateFormat w:val="MMMM d, yyyy"/>
                              <w:lid w:val="en-US"/>
                              <w:storeMappedDataAs w:val="dateTime"/>
                              <w:calendar w:val="gregorian"/>
                            </w:date>
                          </w:sdtPr>
                          <w:sdtEndPr/>
                          <w:sdtContent>
                            <w:p w:rsidR="009A0DD5" w:rsidRDefault="00EE0954">
                              <w:pPr>
                                <w:pStyle w:val="Subtitle"/>
                              </w:pPr>
                              <w:r>
                                <w:t>August 13, 2015</w:t>
                              </w:r>
                            </w:p>
                          </w:sdtContent>
                        </w:sdt>
                      </w:txbxContent>
                    </v:textbox>
                    <w10:wrap type="square" anchorx="margin" anchory="page"/>
                    <w10:anchorlock/>
                  </v:shape>
                </w:pict>
              </mc:Fallback>
            </mc:AlternateContent>
          </w:r>
          <w:r>
            <w:rPr>
              <w:noProof/>
              <w:lang w:eastAsia="en-US" w:bidi="bn-BD"/>
            </w:rPr>
            <mc:AlternateContent>
              <mc:Choice Requires="wps">
                <w:drawing>
                  <wp:anchor distT="0" distB="0" distL="114300" distR="114300" simplePos="0" relativeHeight="251661312" behindDoc="0" locked="1" layoutInCell="1" allowOverlap="1">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0DD5" w:rsidRDefault="00FE3C42">
                                <w:pPr>
                                  <w:pStyle w:val="Contactinfo"/>
                                </w:pPr>
                                <w:r>
                                  <w:t xml:space="preserve">Presented by: </w:t>
                                </w:r>
                                <w:sdt>
                                  <w:sdt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EndPr/>
                                  <w:sdtContent>
                                    <w:r w:rsidR="00EE0954">
                                      <w:t>Fazlay Rabbi &amp; saad makhdumi</w:t>
                                    </w:r>
                                  </w:sdtContent>
                                </w:sdt>
                              </w:p>
                              <w:p w:rsidR="009A0DD5" w:rsidRDefault="00CE33C4">
                                <w:pPr>
                                  <w:pStyle w:val="Contactinfo"/>
                                </w:pPr>
                                <w:sdt>
                                  <w:sdtPr>
                                    <w:alias w:val="Company"/>
                                    <w:tag w:val=""/>
                                    <w:id w:val="733736139"/>
                                    <w:showingPlcHdr/>
                                    <w:dataBinding w:prefixMappings="xmlns:ns0='http://schemas.openxmlformats.org/officeDocument/2006/extended-properties' " w:xpath="/ns0:Properties[1]/ns0:Company[1]" w:storeItemID="{6668398D-A668-4E3E-A5EB-62B293D839F1}"/>
                                    <w:text/>
                                  </w:sdtPr>
                                  <w:sdtEndPr/>
                                  <w:sdtContent>
                                    <w:r w:rsidR="00EE0954">
                                      <w:t xml:space="preserve">     </w:t>
                                    </w:r>
                                  </w:sdtContent>
                                </w:sdt>
                              </w:p>
                              <w:p w:rsidR="009A0DD5" w:rsidRDefault="00CE33C4">
                                <w:pPr>
                                  <w:pStyle w:val="Contactinfo"/>
                                </w:pPr>
                                <w:sdt>
                                  <w:sdtPr>
                                    <w:alias w:val="Company Address"/>
                                    <w:tag w:val=""/>
                                    <w:id w:val="-1515219664"/>
                                    <w:showingPlcHdr/>
                                    <w:dataBinding w:prefixMappings="xmlns:ns0='http://schemas.microsoft.com/office/2006/coverPageProps' " w:xpath="/ns0:CoverPageProperties[1]/ns0:CompanyAddress[1]" w:storeItemID="{55AF091B-3C7A-41E3-B477-F2FDAA23CFDA}"/>
                                    <w:text/>
                                  </w:sdtPr>
                                  <w:sdtEndPr/>
                                  <w:sdtContent>
                                    <w:r w:rsidR="00EE0954">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 id="Text Box 35" o:spid="_x0000_s1027" type="#_x0000_t202" alt="Presenter, company name and address" style="position:absolute;left:0;text-align:left;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" filled="f" stroked="f" strokeweight=".5pt">
                    <v:textbox inset="0,0,0,0">
                      <w:txbxContent>
                        <w:p w:rsidR="009A0DD5" w:rsidRDefault="00FE3C42">
                          <w:pPr>
                            <w:pStyle w:val="Contactinfo"/>
                          </w:pPr>
                          <w:r>
                            <w:t xml:space="preserve">Presented by: </w:t>
                          </w:r>
                          <w:sdt>
                            <w:sdt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EndPr/>
                            <w:sdtContent>
                              <w:r w:rsidR="00EE0954">
                                <w:t>Fazlay Rabbi &amp; saad makhdumi</w:t>
                              </w:r>
                            </w:sdtContent>
                          </w:sdt>
                        </w:p>
                        <w:p w:rsidR="009A0DD5" w:rsidRDefault="009A6321">
                          <w:pPr>
                            <w:pStyle w:val="Contactinfo"/>
                          </w:pPr>
                          <w:sdt>
                            <w:sdtPr>
                              <w:alias w:val="Company"/>
                              <w:tag w:val=""/>
                              <w:id w:val="733736139"/>
                              <w:showingPlcHdr/>
                              <w:dataBinding w:prefixMappings="xmlns:ns0='http://schemas.openxmlformats.org/officeDocument/2006/extended-properties' " w:xpath="/ns0:Properties[1]/ns0:Company[1]" w:storeItemID="{6668398D-A668-4E3E-A5EB-62B293D839F1}"/>
                              <w:text/>
                            </w:sdtPr>
                            <w:sdtEndPr/>
                            <w:sdtContent>
                              <w:r w:rsidR="00EE0954">
                                <w:t xml:space="preserve">     </w:t>
                              </w:r>
                            </w:sdtContent>
                          </w:sdt>
                        </w:p>
                        <w:p w:rsidR="009A0DD5" w:rsidRDefault="009A6321">
                          <w:pPr>
                            <w:pStyle w:val="Contactinfo"/>
                          </w:pPr>
                          <w:sdt>
                            <w:sdtPr>
                              <w:alias w:val="Company Address"/>
                              <w:tag w:val=""/>
                              <w:id w:val="-1515219664"/>
                              <w:showingPlcHdr/>
                              <w:dataBinding w:prefixMappings="xmlns:ns0='http://schemas.microsoft.com/office/2006/coverPageProps' " w:xpath="/ns0:CoverPageProperties[1]/ns0:CompanyAddress[1]" w:storeItemID="{55AF091B-3C7A-41E3-B477-F2FDAA23CFDA}"/>
                              <w:text/>
                            </w:sdtPr>
                            <w:sdtEndPr/>
                            <w:sdtContent>
                              <w:r w:rsidR="00EE0954">
                                <w:t xml:space="preserve">     </w:t>
                              </w:r>
                            </w:sdtContent>
                          </w:sdt>
                        </w:p>
                      </w:txbxContent>
                    </v:textbox>
                    <w10:wrap type="square" anchorx="margin" anchory="page"/>
                    <w10:anchorlock/>
                  </v:shape>
                </w:pict>
              </mc:Fallback>
            </mc:AlternateContent>
          </w:r>
          <w:r>
            <w:rPr>
              <w:noProof/>
              <w:lang w:eastAsia="en-US" w:bidi="bn-BD"/>
            </w:rPr>
            <mc:AlternateContent>
              <mc:Choice Requires="wps">
                <w:drawing>
                  <wp:anchor distT="0" distB="0" distL="114300" distR="114300" simplePos="0" relativeHeight="251660288" behindDoc="0" locked="1" layoutInCell="1" allowOverlap="1">
                    <wp:simplePos x="0" y="0"/>
                    <wp:positionH relativeFrom="margin">
                      <wp:align>right</wp:align>
                    </wp:positionH>
                    <wp:positionV relativeFrom="page">
                      <wp:posOffset>3931920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0DD5" w:rsidRDefault="00FE3C42">
                                <w:pPr>
                                  <w:pStyle w:val="Logo"/>
                                </w:pPr>
                                <w:r>
                                  <w:rPr>
                                    <w:noProof/>
                                    <w:lang w:eastAsia="en-US" w:bidi="bn-BD"/>
                                  </w:rPr>
                                  <w:drawing>
                                    <wp:inline distT="0" distB="0" distL="0" distR="0">
                                      <wp:extent cx="1447800" cy="144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9A0DD5" w:rsidRDefault="00EF42FB">
                                    <w:pPr>
                                      <w:pStyle w:val="Title"/>
                                    </w:pPr>
                                    <w:r>
                                      <w:t>music portfolio</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9A0DD5" w:rsidRDefault="00EE0954">
                                    <w:pPr>
                                      <w:pStyle w:val="Subtitle"/>
                                    </w:pPr>
                                    <w:r>
                                      <w:t>csci 499 – hunter college, cuny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37" o:spid="_x0000_s1028" type="#_x0000_t202" alt="Title and subtitle" style="position:absolute;left:0;text-align:left;margin-left:383.7pt;margin-top:309.6pt;width:434.9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zMiQ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" filled="f" stroked="f" strokeweight=".5pt">
                    <v:textbox inset="0,0,0,0">
                      <w:txbxContent>
                        <w:p w:rsidR="009A0DD5" w:rsidRDefault="00FE3C42">
                          <w:pPr>
                            <w:pStyle w:val="Logo"/>
                          </w:pPr>
                          <w:r>
                            <w:rPr>
                              <w:noProof/>
                              <w:lang w:eastAsia="en-US"/>
                            </w:rPr>
                            <w:drawing>
                              <wp:inline distT="0" distB="0" distL="0" distR="0">
                                <wp:extent cx="1447800" cy="144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9A0DD5" w:rsidRDefault="00EF42FB">
                              <w:pPr>
                                <w:pStyle w:val="Title"/>
                              </w:pPr>
                              <w:r>
                                <w:t>music portfolio</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9A0DD5" w:rsidRDefault="00EE0954">
                              <w:pPr>
                                <w:pStyle w:val="Subtitle"/>
                              </w:pPr>
                              <w:r>
                                <w:t>csci 499 – hunter college, cuny</w:t>
                              </w:r>
                            </w:p>
                          </w:sdtContent>
                        </w:sdt>
                      </w:txbxContent>
                    </v:textbox>
                    <w10:wrap type="square" anchorx="margin" anchory="page"/>
                    <w10:anchorlock/>
                  </v:shape>
                </w:pict>
              </mc:Fallback>
            </mc:AlternateContent>
          </w:r>
          <w:r>
            <w:br w:type="page"/>
          </w:r>
          <w:r>
            <w:rPr>
              <w:noProof/>
              <w:lang w:eastAsia="en-US" w:bidi="bn-BD"/>
            </w:rPr>
            <mc:AlternateContent>
              <mc:Choice Requires="wpg">
                <w:drawing>
                  <wp:anchor distT="0" distB="0" distL="114300" distR="114300" simplePos="0" relativeHeight="251664384" behindDoc="0" locked="1"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4B2931A" id="Group 38" o:spid="_x0000_s1026" alt="Decorative sidebar" style="position:absolute;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mc:Fallback>
            </mc:AlternateContent>
          </w:r>
        </w:p>
      </w:sdtContent>
    </w:sdt>
    <w:p w:rsidR="00EF42FB" w:rsidRDefault="00EF42FB" w:rsidP="00EF42FB">
      <w:pPr>
        <w:pStyle w:val="Heading2"/>
      </w:pPr>
      <w:r>
        <w:lastRenderedPageBreak/>
        <w:t>overview</w:t>
      </w:r>
    </w:p>
    <w:p w:rsidR="00CA2B6C" w:rsidRDefault="00EF1594" w:rsidP="00CA2B6C">
      <w:r>
        <w:t>It provides a platform for the u</w:t>
      </w:r>
      <w:r w:rsidR="00CA2B6C">
        <w:t xml:space="preserve">pcoming musicians to display </w:t>
      </w:r>
      <w:r w:rsidR="00A221F2">
        <w:t>their work in a single profile</w:t>
      </w:r>
      <w:r w:rsidR="00CA2B6C">
        <w:t xml:space="preserve">. This </w:t>
      </w:r>
      <w:r>
        <w:t xml:space="preserve">application </w:t>
      </w:r>
      <w:r w:rsidR="00CA2B6C">
        <w:t xml:space="preserve">will not only allow them to upload their work </w:t>
      </w:r>
      <w:r>
        <w:t xml:space="preserve">to this application </w:t>
      </w:r>
      <w:r w:rsidR="00CA2B6C">
        <w:t xml:space="preserve">but will use APIs to bring their </w:t>
      </w:r>
      <w:r>
        <w:t xml:space="preserve">profiles </w:t>
      </w:r>
      <w:r w:rsidR="00CA2B6C">
        <w:t xml:space="preserve">from </w:t>
      </w:r>
      <w:r>
        <w:t>other social media forums into one single profile.</w:t>
      </w:r>
    </w:p>
    <w:p w:rsidR="007928BF" w:rsidRDefault="007928BF" w:rsidP="007928BF">
      <w:pPr>
        <w:pStyle w:val="Heading2"/>
      </w:pPr>
      <w:r>
        <w:t>Target Market</w:t>
      </w:r>
    </w:p>
    <w:p w:rsidR="00EF1594" w:rsidRDefault="007928BF" w:rsidP="002343F5">
      <w:pPr>
        <w:rPr>
          <w:rFonts w:ascii="Calibri" w:hAnsi="Calibri" w:cs="Calibri"/>
          <w:color w:val="000000"/>
        </w:rPr>
      </w:pPr>
      <w:r>
        <w:t xml:space="preserve">This product is mainly for upcoming musicians who still have to make a name for themselves and need a tool to market their talent. </w:t>
      </w:r>
    </w:p>
    <w:p w:rsidR="009A0DD5" w:rsidRDefault="00EF1594" w:rsidP="00EF1594">
      <w:pPr>
        <w:pStyle w:val="Heading2"/>
      </w:pPr>
      <w:r>
        <w:t xml:space="preserve"> Main features</w:t>
      </w:r>
    </w:p>
    <w:p w:rsidR="009A0DD5" w:rsidRDefault="00EF1594">
      <w:r>
        <w:t xml:space="preserve">This product </w:t>
      </w:r>
      <w:r w:rsidR="00A221F2">
        <w:t>is</w:t>
      </w:r>
      <w:r>
        <w:t xml:space="preserve"> available </w:t>
      </w:r>
      <w:r w:rsidR="00A221F2">
        <w:t>both on the Web and Mobile* platforms. Main features of this application are:</w:t>
      </w:r>
    </w:p>
    <w:p w:rsidR="00A221F2" w:rsidRPr="00A221F2" w:rsidRDefault="00A221F2">
      <w:r w:rsidRPr="00A221F2">
        <w:rPr>
          <w:b/>
        </w:rPr>
        <w:t>Search &amp; Explore</w:t>
      </w:r>
      <w:r>
        <w:rPr>
          <w:b/>
        </w:rPr>
        <w:t xml:space="preserve">: </w:t>
      </w:r>
      <w:r>
        <w:t>This is the home page for this application, it lists the top musicians in the system based on number of views of their profiles.</w:t>
      </w:r>
    </w:p>
    <w:p w:rsidR="00A221F2" w:rsidRDefault="00A221F2"/>
    <w:p w:rsidR="00A221F2" w:rsidRPr="00A221F2" w:rsidRDefault="00A221F2">
      <w:r w:rsidRPr="00A221F2">
        <w:rPr>
          <w:b/>
        </w:rPr>
        <w:t xml:space="preserve">Biography: </w:t>
      </w:r>
      <w:r>
        <w:t>Musicians who create an account on this site, can edit their profile and update their biography, they also have the option to add contact info for their agents (if any) and on the same page and they can upload their music audio and video files into the system.</w:t>
      </w:r>
    </w:p>
    <w:p w:rsidR="00A221F2" w:rsidRDefault="00A221F2"/>
    <w:p w:rsidR="00A221F2" w:rsidRPr="00A221F2" w:rsidRDefault="00753E95">
      <w:r>
        <w:rPr>
          <w:b/>
        </w:rPr>
        <w:t>Social Media Integration</w:t>
      </w:r>
      <w:r w:rsidR="00A221F2" w:rsidRPr="00A221F2">
        <w:rPr>
          <w:b/>
        </w:rPr>
        <w:t>:</w:t>
      </w:r>
      <w:r w:rsidR="00A221F2">
        <w:t xml:space="preserve"> Musicians have the option to link their Music Portfolio profile with other social media sites listed below. </w:t>
      </w:r>
      <w:r>
        <w:t>Upon link request, users are prompted to login to these social media sites via APIs and they have to authorize ‘Music Portfolio’ to access their data. All access to social media sites is driven by APIs and user credentials for social media sites are never stored in our system. At the moment following social media sites are supported by our system.</w:t>
      </w:r>
    </w:p>
    <w:p w:rsidR="00753E95" w:rsidRDefault="00753E95" w:rsidP="00753E95">
      <w:pPr>
        <w:pStyle w:val="ListParagraph"/>
        <w:numPr>
          <w:ilvl w:val="0"/>
          <w:numId w:val="7"/>
        </w:numPr>
      </w:pPr>
      <w:r>
        <w:t>SoundCloud</w:t>
      </w:r>
    </w:p>
    <w:p w:rsidR="00A221F2" w:rsidRDefault="00A221F2" w:rsidP="00753E95">
      <w:pPr>
        <w:pStyle w:val="ListParagraph"/>
        <w:numPr>
          <w:ilvl w:val="0"/>
          <w:numId w:val="7"/>
        </w:numPr>
      </w:pPr>
      <w:r>
        <w:t>Facebook</w:t>
      </w:r>
    </w:p>
    <w:p w:rsidR="00A221F2" w:rsidRDefault="00A221F2" w:rsidP="00753E95">
      <w:pPr>
        <w:pStyle w:val="ListParagraph"/>
        <w:numPr>
          <w:ilvl w:val="0"/>
          <w:numId w:val="7"/>
        </w:numPr>
      </w:pPr>
      <w:r>
        <w:t>Twitter</w:t>
      </w:r>
    </w:p>
    <w:p w:rsidR="00A221F2" w:rsidRDefault="00A221F2" w:rsidP="00753E95">
      <w:pPr>
        <w:pStyle w:val="ListParagraph"/>
        <w:numPr>
          <w:ilvl w:val="0"/>
          <w:numId w:val="7"/>
        </w:numPr>
      </w:pPr>
      <w:r>
        <w:t>Instagram</w:t>
      </w:r>
    </w:p>
    <w:p w:rsidR="00A221F2" w:rsidRDefault="00A221F2"/>
    <w:p w:rsidR="00753E95" w:rsidRDefault="00753E95"/>
    <w:p w:rsidR="002343F5" w:rsidRDefault="002343F5"/>
    <w:p w:rsidR="002343F5" w:rsidRDefault="002343F5"/>
    <w:p w:rsidR="002343F5" w:rsidRDefault="002343F5"/>
    <w:p w:rsidR="002343F5" w:rsidRDefault="002343F5"/>
    <w:p w:rsidR="002343F5" w:rsidRDefault="002343F5"/>
    <w:p w:rsidR="00753E95" w:rsidRPr="00753E95" w:rsidRDefault="00753E95" w:rsidP="00753E95">
      <w:pPr>
        <w:ind w:left="0"/>
        <w:rPr>
          <w:sz w:val="16"/>
        </w:rPr>
      </w:pPr>
      <w:r w:rsidRPr="00753E95">
        <w:rPr>
          <w:sz w:val="16"/>
        </w:rPr>
        <w:t>* Currently mobile application is available only for Android.</w:t>
      </w:r>
    </w:p>
    <w:p w:rsidR="00F84D83" w:rsidRDefault="00F84D83">
      <w:pPr>
        <w:pStyle w:val="Heading3"/>
      </w:pPr>
    </w:p>
    <w:p w:rsidR="009A0DD5" w:rsidRDefault="00753E95" w:rsidP="00F84D83">
      <w:pPr>
        <w:pStyle w:val="Heading2"/>
      </w:pPr>
      <w:r>
        <w:t>Technologies</w:t>
      </w:r>
    </w:p>
    <w:tbl>
      <w:tblPr>
        <w:tblStyle w:val="GridTable2-Accent3"/>
        <w:tblW w:w="9345" w:type="dxa"/>
        <w:tblLayout w:type="fixed"/>
        <w:tblLook w:val="04A0" w:firstRow="1" w:lastRow="0" w:firstColumn="1" w:lastColumn="0" w:noHBand="0" w:noVBand="1"/>
      </w:tblPr>
      <w:tblGrid>
        <w:gridCol w:w="1800"/>
        <w:gridCol w:w="3060"/>
        <w:gridCol w:w="2148"/>
        <w:gridCol w:w="2337"/>
      </w:tblGrid>
      <w:tr w:rsidR="00753E95" w:rsidTr="00753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Area</w:t>
            </w:r>
          </w:p>
        </w:tc>
        <w:tc>
          <w:tcPr>
            <w:tcW w:w="3060" w:type="dxa"/>
            <w:hideMark/>
          </w:tcPr>
          <w:p w:rsidR="00753E95" w:rsidRDefault="00753E95">
            <w:pPr>
              <w:cnfStyle w:val="100000000000" w:firstRow="1" w:lastRow="0" w:firstColumn="0" w:lastColumn="0" w:oddVBand="0" w:evenVBand="0" w:oddHBand="0" w:evenHBand="0" w:firstRowFirstColumn="0" w:firstRowLastColumn="0" w:lastRowFirstColumn="0" w:lastRowLastColumn="0"/>
            </w:pPr>
            <w:r>
              <w:t>Component</w:t>
            </w:r>
          </w:p>
        </w:tc>
        <w:tc>
          <w:tcPr>
            <w:tcW w:w="2148" w:type="dxa"/>
            <w:hideMark/>
          </w:tcPr>
          <w:p w:rsidR="00753E95" w:rsidRDefault="00753E95">
            <w:pPr>
              <w:cnfStyle w:val="100000000000" w:firstRow="1" w:lastRow="0" w:firstColumn="0" w:lastColumn="0" w:oddVBand="0" w:evenVBand="0" w:oddHBand="0" w:evenHBand="0" w:firstRowFirstColumn="0" w:firstRowLastColumn="0" w:lastRowFirstColumn="0" w:lastRowLastColumn="0"/>
            </w:pPr>
            <w:r>
              <w:t>Technology</w:t>
            </w:r>
          </w:p>
        </w:tc>
        <w:tc>
          <w:tcPr>
            <w:tcW w:w="2337" w:type="dxa"/>
            <w:hideMark/>
          </w:tcPr>
          <w:p w:rsidR="00753E95" w:rsidRDefault="00753E95">
            <w:pPr>
              <w:cnfStyle w:val="100000000000" w:firstRow="1" w:lastRow="0" w:firstColumn="0" w:lastColumn="0" w:oddVBand="0" w:evenVBand="0" w:oddHBand="0" w:evenHBand="0" w:firstRowFirstColumn="0" w:firstRowLastColumn="0" w:lastRowFirstColumn="0" w:lastRowLastColumn="0"/>
            </w:pPr>
            <w:r>
              <w:t>Version</w:t>
            </w:r>
          </w:p>
        </w:tc>
      </w:tr>
      <w:tr w:rsidR="00753E95" w:rsidTr="007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Backend</w:t>
            </w:r>
          </w:p>
        </w:tc>
        <w:tc>
          <w:tcPr>
            <w:tcW w:w="3060"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Database</w:t>
            </w:r>
          </w:p>
        </w:tc>
        <w:tc>
          <w:tcPr>
            <w:tcW w:w="2148"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Microsoft SQL Server</w:t>
            </w:r>
          </w:p>
        </w:tc>
        <w:tc>
          <w:tcPr>
            <w:tcW w:w="2337"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2012</w:t>
            </w:r>
          </w:p>
        </w:tc>
      </w:tr>
      <w:tr w:rsidR="00753E95" w:rsidTr="00753E95">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Backend</w:t>
            </w:r>
          </w:p>
        </w:tc>
        <w:tc>
          <w:tcPr>
            <w:tcW w:w="3060"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Server Side Code</w:t>
            </w:r>
          </w:p>
        </w:tc>
        <w:tc>
          <w:tcPr>
            <w:tcW w:w="2148"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C#</w:t>
            </w:r>
          </w:p>
        </w:tc>
        <w:tc>
          <w:tcPr>
            <w:tcW w:w="2337" w:type="dxa"/>
          </w:tcPr>
          <w:p w:rsidR="00753E95" w:rsidRDefault="00753E95">
            <w:pPr>
              <w:cnfStyle w:val="000000000000" w:firstRow="0" w:lastRow="0" w:firstColumn="0" w:lastColumn="0" w:oddVBand="0" w:evenVBand="0" w:oddHBand="0" w:evenHBand="0" w:firstRowFirstColumn="0" w:firstRowLastColumn="0" w:lastRowFirstColumn="0" w:lastRowLastColumn="0"/>
            </w:pPr>
          </w:p>
        </w:tc>
      </w:tr>
      <w:tr w:rsidR="00753E95" w:rsidTr="007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Backend</w:t>
            </w:r>
          </w:p>
        </w:tc>
        <w:tc>
          <w:tcPr>
            <w:tcW w:w="3060"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Web Server Operating System</w:t>
            </w:r>
          </w:p>
        </w:tc>
        <w:tc>
          <w:tcPr>
            <w:tcW w:w="2148"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Windows Server</w:t>
            </w:r>
          </w:p>
        </w:tc>
        <w:tc>
          <w:tcPr>
            <w:tcW w:w="2337"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2008</w:t>
            </w:r>
          </w:p>
        </w:tc>
      </w:tr>
      <w:tr w:rsidR="00753E95" w:rsidTr="00753E95">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Frontend</w:t>
            </w:r>
          </w:p>
        </w:tc>
        <w:tc>
          <w:tcPr>
            <w:tcW w:w="3060"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Client Side Page Rendering</w:t>
            </w:r>
          </w:p>
        </w:tc>
        <w:tc>
          <w:tcPr>
            <w:tcW w:w="2148"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HTML5 / ASP.net</w:t>
            </w:r>
          </w:p>
        </w:tc>
        <w:tc>
          <w:tcPr>
            <w:tcW w:w="2337" w:type="dxa"/>
          </w:tcPr>
          <w:p w:rsidR="00753E95" w:rsidRDefault="00753E95">
            <w:pPr>
              <w:cnfStyle w:val="000000000000" w:firstRow="0" w:lastRow="0" w:firstColumn="0" w:lastColumn="0" w:oddVBand="0" w:evenVBand="0" w:oddHBand="0" w:evenHBand="0" w:firstRowFirstColumn="0" w:firstRowLastColumn="0" w:lastRowFirstColumn="0" w:lastRowLastColumn="0"/>
            </w:pPr>
          </w:p>
        </w:tc>
      </w:tr>
      <w:tr w:rsidR="00753E95" w:rsidTr="007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Frontend</w:t>
            </w:r>
          </w:p>
        </w:tc>
        <w:tc>
          <w:tcPr>
            <w:tcW w:w="3060"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Client Side Scripting</w:t>
            </w:r>
          </w:p>
        </w:tc>
        <w:tc>
          <w:tcPr>
            <w:tcW w:w="2148"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JavaScript</w:t>
            </w:r>
          </w:p>
        </w:tc>
        <w:tc>
          <w:tcPr>
            <w:tcW w:w="2337" w:type="dxa"/>
          </w:tcPr>
          <w:p w:rsidR="00753E95" w:rsidRDefault="00753E95">
            <w:pPr>
              <w:cnfStyle w:val="000000100000" w:firstRow="0" w:lastRow="0" w:firstColumn="0" w:lastColumn="0" w:oddVBand="0" w:evenVBand="0" w:oddHBand="1" w:evenHBand="0" w:firstRowFirstColumn="0" w:firstRowLastColumn="0" w:lastRowFirstColumn="0" w:lastRowLastColumn="0"/>
            </w:pPr>
          </w:p>
        </w:tc>
      </w:tr>
      <w:tr w:rsidR="00753E95" w:rsidTr="00753E95">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Mobile</w:t>
            </w:r>
          </w:p>
        </w:tc>
        <w:tc>
          <w:tcPr>
            <w:tcW w:w="3060"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Android</w:t>
            </w:r>
          </w:p>
        </w:tc>
        <w:tc>
          <w:tcPr>
            <w:tcW w:w="2148"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Java</w:t>
            </w:r>
          </w:p>
        </w:tc>
        <w:tc>
          <w:tcPr>
            <w:tcW w:w="2337" w:type="dxa"/>
          </w:tcPr>
          <w:p w:rsidR="00753E95" w:rsidRDefault="00753E95">
            <w:pPr>
              <w:cnfStyle w:val="000000000000" w:firstRow="0" w:lastRow="0" w:firstColumn="0" w:lastColumn="0" w:oddVBand="0" w:evenVBand="0" w:oddHBand="0" w:evenHBand="0" w:firstRowFirstColumn="0" w:firstRowLastColumn="0" w:lastRowFirstColumn="0" w:lastRowLastColumn="0"/>
            </w:pPr>
            <w:r>
              <w:t>8</w:t>
            </w:r>
          </w:p>
        </w:tc>
      </w:tr>
      <w:tr w:rsidR="00753E95" w:rsidTr="007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Development</w:t>
            </w:r>
          </w:p>
        </w:tc>
        <w:tc>
          <w:tcPr>
            <w:tcW w:w="3060"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ASP.net Coding</w:t>
            </w:r>
          </w:p>
        </w:tc>
        <w:tc>
          <w:tcPr>
            <w:tcW w:w="2148"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Visual Studio</w:t>
            </w:r>
          </w:p>
        </w:tc>
        <w:tc>
          <w:tcPr>
            <w:tcW w:w="2337"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2013</w:t>
            </w:r>
          </w:p>
        </w:tc>
      </w:tr>
      <w:tr w:rsidR="00753E95" w:rsidTr="00753E95">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Development</w:t>
            </w:r>
          </w:p>
        </w:tc>
        <w:tc>
          <w:tcPr>
            <w:tcW w:w="3060"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Android</w:t>
            </w:r>
          </w:p>
        </w:tc>
        <w:tc>
          <w:tcPr>
            <w:tcW w:w="2148"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Android Studio</w:t>
            </w:r>
          </w:p>
        </w:tc>
        <w:tc>
          <w:tcPr>
            <w:tcW w:w="2337"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p>
        </w:tc>
      </w:tr>
      <w:tr w:rsidR="00753E95" w:rsidTr="007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Development</w:t>
            </w:r>
          </w:p>
        </w:tc>
        <w:tc>
          <w:tcPr>
            <w:tcW w:w="3060"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Platform</w:t>
            </w:r>
          </w:p>
        </w:tc>
        <w:tc>
          <w:tcPr>
            <w:tcW w:w="2148"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Microsoft .Net</w:t>
            </w:r>
          </w:p>
        </w:tc>
        <w:tc>
          <w:tcPr>
            <w:tcW w:w="2337" w:type="dxa"/>
            <w:hideMark/>
          </w:tcPr>
          <w:p w:rsidR="00753E95" w:rsidRDefault="00753E95">
            <w:pPr>
              <w:cnfStyle w:val="000000100000" w:firstRow="0" w:lastRow="0" w:firstColumn="0" w:lastColumn="0" w:oddVBand="0" w:evenVBand="0" w:oddHBand="1" w:evenHBand="0" w:firstRowFirstColumn="0" w:firstRowLastColumn="0" w:lastRowFirstColumn="0" w:lastRowLastColumn="0"/>
            </w:pPr>
            <w:r>
              <w:t>4.5</w:t>
            </w:r>
          </w:p>
        </w:tc>
      </w:tr>
      <w:tr w:rsidR="00753E95" w:rsidTr="00753E95">
        <w:tc>
          <w:tcPr>
            <w:cnfStyle w:val="001000000000" w:firstRow="0" w:lastRow="0" w:firstColumn="1" w:lastColumn="0" w:oddVBand="0" w:evenVBand="0" w:oddHBand="0" w:evenHBand="0" w:firstRowFirstColumn="0" w:firstRowLastColumn="0" w:lastRowFirstColumn="0" w:lastRowLastColumn="0"/>
            <w:tcW w:w="1800" w:type="dxa"/>
            <w:hideMark/>
          </w:tcPr>
          <w:p w:rsidR="00753E95" w:rsidRDefault="00753E95">
            <w:r>
              <w:t>Hosting</w:t>
            </w:r>
          </w:p>
        </w:tc>
        <w:tc>
          <w:tcPr>
            <w:tcW w:w="3060"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Web Server</w:t>
            </w:r>
          </w:p>
        </w:tc>
        <w:tc>
          <w:tcPr>
            <w:tcW w:w="2148"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IIS</w:t>
            </w:r>
          </w:p>
        </w:tc>
        <w:tc>
          <w:tcPr>
            <w:tcW w:w="2337" w:type="dxa"/>
            <w:hideMark/>
          </w:tcPr>
          <w:p w:rsidR="00753E95" w:rsidRDefault="00753E95">
            <w:pPr>
              <w:cnfStyle w:val="000000000000" w:firstRow="0" w:lastRow="0" w:firstColumn="0" w:lastColumn="0" w:oddVBand="0" w:evenVBand="0" w:oddHBand="0" w:evenHBand="0" w:firstRowFirstColumn="0" w:firstRowLastColumn="0" w:lastRowFirstColumn="0" w:lastRowLastColumn="0"/>
            </w:pPr>
            <w:r>
              <w:t>7.5</w:t>
            </w:r>
          </w:p>
        </w:tc>
      </w:tr>
    </w:tbl>
    <w:p w:rsidR="009A0DD5" w:rsidRDefault="009A0DD5"/>
    <w:p w:rsidR="002343F5" w:rsidRDefault="002343F5" w:rsidP="002343F5">
      <w:pPr>
        <w:pStyle w:val="Heading2"/>
        <w:rPr>
          <w:rFonts w:eastAsia="Calibri"/>
        </w:rPr>
      </w:pPr>
      <w:r>
        <w:t>Team</w:t>
      </w:r>
    </w:p>
    <w:tbl>
      <w:tblPr>
        <w:tblStyle w:val="GridTable2-Accent4"/>
        <w:tblW w:w="9360" w:type="dxa"/>
        <w:tblLayout w:type="fixed"/>
        <w:tblLook w:val="04A0" w:firstRow="1" w:lastRow="0" w:firstColumn="1" w:lastColumn="0" w:noHBand="0" w:noVBand="1"/>
      </w:tblPr>
      <w:tblGrid>
        <w:gridCol w:w="2430"/>
        <w:gridCol w:w="4186"/>
        <w:gridCol w:w="2744"/>
      </w:tblGrid>
      <w:tr w:rsidR="002343F5" w:rsidTr="006B1D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hideMark/>
          </w:tcPr>
          <w:p w:rsidR="002343F5" w:rsidRDefault="002343F5" w:rsidP="006B1DEA">
            <w:pPr>
              <w:rPr>
                <w:rFonts w:eastAsia="Calibri"/>
              </w:rPr>
            </w:pPr>
            <w:r>
              <w:t>Name</w:t>
            </w:r>
          </w:p>
        </w:tc>
        <w:tc>
          <w:tcPr>
            <w:tcW w:w="4186" w:type="dxa"/>
            <w:hideMark/>
          </w:tcPr>
          <w:p w:rsidR="002343F5" w:rsidRDefault="002343F5" w:rsidP="006B1DEA">
            <w:pPr>
              <w:cnfStyle w:val="100000000000" w:firstRow="1" w:lastRow="0" w:firstColumn="0" w:lastColumn="0" w:oddVBand="0" w:evenVBand="0" w:oddHBand="0" w:evenHBand="0" w:firstRowFirstColumn="0" w:firstRowLastColumn="0" w:lastRowFirstColumn="0" w:lastRowLastColumn="0"/>
            </w:pPr>
            <w:r>
              <w:t>Email</w:t>
            </w:r>
          </w:p>
        </w:tc>
        <w:tc>
          <w:tcPr>
            <w:tcW w:w="2744" w:type="dxa"/>
            <w:hideMark/>
          </w:tcPr>
          <w:p w:rsidR="002343F5" w:rsidRDefault="002343F5" w:rsidP="006B1DEA">
            <w:pPr>
              <w:cnfStyle w:val="100000000000" w:firstRow="1" w:lastRow="0" w:firstColumn="0" w:lastColumn="0" w:oddVBand="0" w:evenVBand="0" w:oddHBand="0" w:evenHBand="0" w:firstRowFirstColumn="0" w:firstRowLastColumn="0" w:lastRowFirstColumn="0" w:lastRowLastColumn="0"/>
            </w:pPr>
            <w:r>
              <w:t>Phone Number</w:t>
            </w:r>
          </w:p>
        </w:tc>
      </w:tr>
      <w:tr w:rsidR="002343F5" w:rsidTr="006B1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hideMark/>
          </w:tcPr>
          <w:p w:rsidR="002343F5" w:rsidRDefault="002343F5" w:rsidP="006B1DEA">
            <w:r>
              <w:t>Fazlay Rabbi</w:t>
            </w:r>
          </w:p>
        </w:tc>
        <w:tc>
          <w:tcPr>
            <w:tcW w:w="4186" w:type="dxa"/>
            <w:hideMark/>
          </w:tcPr>
          <w:p w:rsidR="002343F5" w:rsidRDefault="00CE33C4" w:rsidP="006B1DEA">
            <w:pPr>
              <w:cnfStyle w:val="000000100000" w:firstRow="0" w:lastRow="0" w:firstColumn="0" w:lastColumn="0" w:oddVBand="0" w:evenVBand="0" w:oddHBand="1" w:evenHBand="0" w:firstRowFirstColumn="0" w:firstRowLastColumn="0" w:lastRowFirstColumn="0" w:lastRowLastColumn="0"/>
            </w:pPr>
            <w:hyperlink r:id="rId11" w:history="1">
              <w:r w:rsidR="002343F5">
                <w:rPr>
                  <w:rStyle w:val="Hyperlink"/>
                  <w:color w:val="auto"/>
                </w:rPr>
                <w:t>Fazlay.rabbi35@myhunter.cuny.edu</w:t>
              </w:r>
            </w:hyperlink>
          </w:p>
        </w:tc>
        <w:tc>
          <w:tcPr>
            <w:tcW w:w="2744" w:type="dxa"/>
            <w:hideMark/>
          </w:tcPr>
          <w:p w:rsidR="002343F5" w:rsidRDefault="002343F5" w:rsidP="006B1DEA">
            <w:pPr>
              <w:cnfStyle w:val="000000100000" w:firstRow="0" w:lastRow="0" w:firstColumn="0" w:lastColumn="0" w:oddVBand="0" w:evenVBand="0" w:oddHBand="1" w:evenHBand="0" w:firstRowFirstColumn="0" w:firstRowLastColumn="0" w:lastRowFirstColumn="0" w:lastRowLastColumn="0"/>
            </w:pPr>
            <w:r>
              <w:t>347-656-0127</w:t>
            </w:r>
          </w:p>
        </w:tc>
      </w:tr>
      <w:tr w:rsidR="002343F5" w:rsidTr="006B1DEA">
        <w:tc>
          <w:tcPr>
            <w:cnfStyle w:val="001000000000" w:firstRow="0" w:lastRow="0" w:firstColumn="1" w:lastColumn="0" w:oddVBand="0" w:evenVBand="0" w:oddHBand="0" w:evenHBand="0" w:firstRowFirstColumn="0" w:firstRowLastColumn="0" w:lastRowFirstColumn="0" w:lastRowLastColumn="0"/>
            <w:tcW w:w="2430" w:type="dxa"/>
            <w:hideMark/>
          </w:tcPr>
          <w:p w:rsidR="002343F5" w:rsidRDefault="002343F5" w:rsidP="006B1DEA">
            <w:r>
              <w:t>Michael Cardenas</w:t>
            </w:r>
          </w:p>
        </w:tc>
        <w:tc>
          <w:tcPr>
            <w:tcW w:w="4186" w:type="dxa"/>
            <w:hideMark/>
          </w:tcPr>
          <w:p w:rsidR="002343F5" w:rsidRDefault="00CE33C4" w:rsidP="006B1DEA">
            <w:pPr>
              <w:cnfStyle w:val="000000000000" w:firstRow="0" w:lastRow="0" w:firstColumn="0" w:lastColumn="0" w:oddVBand="0" w:evenVBand="0" w:oddHBand="0" w:evenHBand="0" w:firstRowFirstColumn="0" w:firstRowLastColumn="0" w:lastRowFirstColumn="0" w:lastRowLastColumn="0"/>
            </w:pPr>
            <w:hyperlink r:id="rId12" w:history="1">
              <w:r w:rsidR="002343F5">
                <w:rPr>
                  <w:rStyle w:val="Hyperlink"/>
                  <w:color w:val="auto"/>
                </w:rPr>
                <w:t>Michael.cardenas389@gmail.com</w:t>
              </w:r>
            </w:hyperlink>
          </w:p>
        </w:tc>
        <w:tc>
          <w:tcPr>
            <w:tcW w:w="2744" w:type="dxa"/>
            <w:hideMark/>
          </w:tcPr>
          <w:p w:rsidR="002343F5" w:rsidRDefault="002343F5" w:rsidP="006B1DEA">
            <w:pPr>
              <w:cnfStyle w:val="000000000000" w:firstRow="0" w:lastRow="0" w:firstColumn="0" w:lastColumn="0" w:oddVBand="0" w:evenVBand="0" w:oddHBand="0" w:evenHBand="0" w:firstRowFirstColumn="0" w:firstRowLastColumn="0" w:lastRowFirstColumn="0" w:lastRowLastColumn="0"/>
            </w:pPr>
            <w:r>
              <w:t>917-254-2582</w:t>
            </w:r>
          </w:p>
        </w:tc>
      </w:tr>
      <w:tr w:rsidR="002343F5" w:rsidTr="006B1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hideMark/>
          </w:tcPr>
          <w:p w:rsidR="002343F5" w:rsidRDefault="002343F5" w:rsidP="006B1DEA">
            <w:r>
              <w:t>Saad Makhdumi</w:t>
            </w:r>
          </w:p>
        </w:tc>
        <w:tc>
          <w:tcPr>
            <w:tcW w:w="4186" w:type="dxa"/>
            <w:hideMark/>
          </w:tcPr>
          <w:p w:rsidR="002343F5" w:rsidRDefault="00CE33C4" w:rsidP="006B1DEA">
            <w:pPr>
              <w:cnfStyle w:val="000000100000" w:firstRow="0" w:lastRow="0" w:firstColumn="0" w:lastColumn="0" w:oddVBand="0" w:evenVBand="0" w:oddHBand="1" w:evenHBand="0" w:firstRowFirstColumn="0" w:firstRowLastColumn="0" w:lastRowFirstColumn="0" w:lastRowLastColumn="0"/>
            </w:pPr>
            <w:hyperlink r:id="rId13" w:history="1">
              <w:r w:rsidR="002343F5">
                <w:rPr>
                  <w:rStyle w:val="Hyperlink"/>
                  <w:color w:val="auto"/>
                </w:rPr>
                <w:t>Saad.makhdumi38@myhunter.cuny.edu</w:t>
              </w:r>
            </w:hyperlink>
          </w:p>
        </w:tc>
        <w:tc>
          <w:tcPr>
            <w:tcW w:w="2744" w:type="dxa"/>
            <w:hideMark/>
          </w:tcPr>
          <w:p w:rsidR="002343F5" w:rsidRDefault="002343F5" w:rsidP="006B1DEA">
            <w:pPr>
              <w:cnfStyle w:val="000000100000" w:firstRow="0" w:lastRow="0" w:firstColumn="0" w:lastColumn="0" w:oddVBand="0" w:evenVBand="0" w:oddHBand="1" w:evenHBand="0" w:firstRowFirstColumn="0" w:firstRowLastColumn="0" w:lastRowFirstColumn="0" w:lastRowLastColumn="0"/>
            </w:pPr>
            <w:r>
              <w:t>646-823-5175</w:t>
            </w:r>
          </w:p>
        </w:tc>
      </w:tr>
    </w:tbl>
    <w:p w:rsidR="002343F5" w:rsidRDefault="002343F5"/>
    <w:p w:rsidR="009A0DD5" w:rsidRDefault="007928BF" w:rsidP="002343F5">
      <w:pPr>
        <w:pStyle w:val="Heading2"/>
      </w:pPr>
      <w:r>
        <w:t>responsibilities</w:t>
      </w:r>
    </w:p>
    <w:tbl>
      <w:tblPr>
        <w:tblStyle w:val="GridTable2-Accent3"/>
        <w:tblW w:w="9345" w:type="dxa"/>
        <w:tblLayout w:type="fixed"/>
        <w:tblLook w:val="04A0" w:firstRow="1" w:lastRow="0" w:firstColumn="1" w:lastColumn="0" w:noHBand="0" w:noVBand="1"/>
      </w:tblPr>
      <w:tblGrid>
        <w:gridCol w:w="2430"/>
        <w:gridCol w:w="3510"/>
        <w:gridCol w:w="3405"/>
      </w:tblGrid>
      <w:tr w:rsidR="002343F5" w:rsidTr="00DB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hideMark/>
          </w:tcPr>
          <w:p w:rsidR="002343F5" w:rsidRDefault="002343F5">
            <w:r>
              <w:t>Team</w:t>
            </w:r>
          </w:p>
        </w:tc>
        <w:tc>
          <w:tcPr>
            <w:tcW w:w="3510" w:type="dxa"/>
            <w:hideMark/>
          </w:tcPr>
          <w:p w:rsidR="002343F5" w:rsidRDefault="002343F5">
            <w:pPr>
              <w:cnfStyle w:val="100000000000" w:firstRow="1" w:lastRow="0" w:firstColumn="0" w:lastColumn="0" w:oddVBand="0" w:evenVBand="0" w:oddHBand="0" w:evenHBand="0" w:firstRowFirstColumn="0" w:firstRowLastColumn="0" w:lastRowFirstColumn="0" w:lastRowLastColumn="0"/>
            </w:pPr>
            <w:r>
              <w:t>Primary Tasks</w:t>
            </w:r>
          </w:p>
        </w:tc>
        <w:tc>
          <w:tcPr>
            <w:tcW w:w="3405" w:type="dxa"/>
            <w:hideMark/>
          </w:tcPr>
          <w:p w:rsidR="002343F5" w:rsidRDefault="002343F5">
            <w:pPr>
              <w:cnfStyle w:val="100000000000" w:firstRow="1" w:lastRow="0" w:firstColumn="0" w:lastColumn="0" w:oddVBand="0" w:evenVBand="0" w:oddHBand="0" w:evenHBand="0" w:firstRowFirstColumn="0" w:firstRowLastColumn="0" w:lastRowFirstColumn="0" w:lastRowLastColumn="0"/>
            </w:pPr>
            <w:r>
              <w:t>Secondary Tasks</w:t>
            </w:r>
          </w:p>
        </w:tc>
      </w:tr>
      <w:tr w:rsidR="002343F5" w:rsidTr="00DB6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hideMark/>
          </w:tcPr>
          <w:p w:rsidR="002343F5" w:rsidRDefault="002343F5">
            <w:r>
              <w:t>Saad Makhdumi</w:t>
            </w:r>
          </w:p>
        </w:tc>
        <w:tc>
          <w:tcPr>
            <w:tcW w:w="3510" w:type="dxa"/>
            <w:hideMark/>
          </w:tcPr>
          <w:p w:rsidR="002343F5" w:rsidRDefault="002343F5">
            <w:pPr>
              <w:cnfStyle w:val="000000100000" w:firstRow="0" w:lastRow="0" w:firstColumn="0" w:lastColumn="0" w:oddVBand="0" w:evenVBand="0" w:oddHBand="1" w:evenHBand="0" w:firstRowFirstColumn="0" w:firstRowLastColumn="0" w:lastRowFirstColumn="0" w:lastRowLastColumn="0"/>
            </w:pPr>
            <w:r>
              <w:t>Server Sid</w:t>
            </w:r>
            <w:r w:rsidR="00DB6675">
              <w:t>e Coding, C#, Web API for Android</w:t>
            </w:r>
          </w:p>
        </w:tc>
        <w:tc>
          <w:tcPr>
            <w:tcW w:w="3405" w:type="dxa"/>
            <w:hideMark/>
          </w:tcPr>
          <w:p w:rsidR="002343F5" w:rsidRDefault="002343F5">
            <w:pPr>
              <w:cnfStyle w:val="000000100000" w:firstRow="0" w:lastRow="0" w:firstColumn="0" w:lastColumn="0" w:oddVBand="0" w:evenVBand="0" w:oddHBand="1" w:evenHBand="0" w:firstRowFirstColumn="0" w:firstRowLastColumn="0" w:lastRowFirstColumn="0" w:lastRowLastColumn="0"/>
            </w:pPr>
            <w:r>
              <w:t>Database, Frontend ASPx</w:t>
            </w:r>
          </w:p>
        </w:tc>
      </w:tr>
      <w:tr w:rsidR="002343F5" w:rsidTr="00DB6675">
        <w:tc>
          <w:tcPr>
            <w:cnfStyle w:val="001000000000" w:firstRow="0" w:lastRow="0" w:firstColumn="1" w:lastColumn="0" w:oddVBand="0" w:evenVBand="0" w:oddHBand="0" w:evenHBand="0" w:firstRowFirstColumn="0" w:firstRowLastColumn="0" w:lastRowFirstColumn="0" w:lastRowLastColumn="0"/>
            <w:tcW w:w="2430" w:type="dxa"/>
            <w:hideMark/>
          </w:tcPr>
          <w:p w:rsidR="002343F5" w:rsidRDefault="002343F5">
            <w:r>
              <w:t>Fazlay Rabbi</w:t>
            </w:r>
          </w:p>
        </w:tc>
        <w:tc>
          <w:tcPr>
            <w:tcW w:w="3510" w:type="dxa"/>
            <w:hideMark/>
          </w:tcPr>
          <w:p w:rsidR="002343F5" w:rsidRDefault="002343F5" w:rsidP="00116B43">
            <w:pPr>
              <w:cnfStyle w:val="000000000000" w:firstRow="0" w:lastRow="0" w:firstColumn="0" w:lastColumn="0" w:oddVBand="0" w:evenVBand="0" w:oddHBand="0" w:evenHBand="0" w:firstRowFirstColumn="0" w:firstRowLastColumn="0" w:lastRowFirstColumn="0" w:lastRowLastColumn="0"/>
            </w:pPr>
            <w:r>
              <w:t xml:space="preserve">Frontend ASP.net, </w:t>
            </w:r>
            <w:r w:rsidR="00116B43">
              <w:t xml:space="preserve">JavaScript, Style Sheets, </w:t>
            </w:r>
            <w:r>
              <w:t>Android</w:t>
            </w:r>
          </w:p>
        </w:tc>
        <w:tc>
          <w:tcPr>
            <w:tcW w:w="3405" w:type="dxa"/>
            <w:hideMark/>
          </w:tcPr>
          <w:p w:rsidR="002343F5" w:rsidRDefault="002343F5">
            <w:pPr>
              <w:cnfStyle w:val="000000000000" w:firstRow="0" w:lastRow="0" w:firstColumn="0" w:lastColumn="0" w:oddVBand="0" w:evenVBand="0" w:oddHBand="0" w:evenHBand="0" w:firstRowFirstColumn="0" w:firstRowLastColumn="0" w:lastRowFirstColumn="0" w:lastRowLastColumn="0"/>
            </w:pPr>
            <w:r>
              <w:t>Database, Server Side Coding</w:t>
            </w:r>
          </w:p>
        </w:tc>
      </w:tr>
      <w:tr w:rsidR="002343F5" w:rsidTr="00DB6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hideMark/>
          </w:tcPr>
          <w:p w:rsidR="002343F5" w:rsidRDefault="002343F5">
            <w:r>
              <w:t>Michael Cardenas</w:t>
            </w:r>
          </w:p>
        </w:tc>
        <w:tc>
          <w:tcPr>
            <w:tcW w:w="3510" w:type="dxa"/>
            <w:hideMark/>
          </w:tcPr>
          <w:p w:rsidR="002343F5" w:rsidRDefault="002343F5">
            <w:pPr>
              <w:cnfStyle w:val="000000100000" w:firstRow="0" w:lastRow="0" w:firstColumn="0" w:lastColumn="0" w:oddVBand="0" w:evenVBand="0" w:oddHBand="1" w:evenHBand="0" w:firstRowFirstColumn="0" w:firstRowLastColumn="0" w:lastRowFirstColumn="0" w:lastRowLastColumn="0"/>
            </w:pPr>
            <w:r>
              <w:t>Database Design, MSSQL</w:t>
            </w:r>
          </w:p>
        </w:tc>
        <w:tc>
          <w:tcPr>
            <w:tcW w:w="3405" w:type="dxa"/>
            <w:hideMark/>
          </w:tcPr>
          <w:p w:rsidR="002343F5" w:rsidRDefault="002343F5">
            <w:pPr>
              <w:cnfStyle w:val="000000100000" w:firstRow="0" w:lastRow="0" w:firstColumn="0" w:lastColumn="0" w:oddVBand="0" w:evenVBand="0" w:oddHBand="1" w:evenHBand="0" w:firstRowFirstColumn="0" w:firstRowLastColumn="0" w:lastRowFirstColumn="0" w:lastRowLastColumn="0"/>
            </w:pPr>
            <w:r>
              <w:t>C#, ASP.net</w:t>
            </w:r>
          </w:p>
        </w:tc>
      </w:tr>
    </w:tbl>
    <w:p w:rsidR="009A0DD5" w:rsidRDefault="009A0DD5"/>
    <w:p w:rsidR="009678D3" w:rsidRDefault="009678D3"/>
    <w:p w:rsidR="009A0DD5" w:rsidRDefault="009678D3">
      <w:pPr>
        <w:pStyle w:val="Heading2"/>
      </w:pPr>
      <w:r>
        <w:lastRenderedPageBreak/>
        <w:t xml:space="preserve">Weekly </w:t>
      </w:r>
      <w:r w:rsidR="00EF42FB">
        <w:t>progress report</w:t>
      </w:r>
    </w:p>
    <w:tbl>
      <w:tblPr>
        <w:tblStyle w:val="GridTable2-Accent3"/>
        <w:tblW w:w="9345" w:type="dxa"/>
        <w:tblLayout w:type="fixed"/>
        <w:tblLook w:val="04A0" w:firstRow="1" w:lastRow="0" w:firstColumn="1" w:lastColumn="0" w:noHBand="0" w:noVBand="1"/>
      </w:tblPr>
      <w:tblGrid>
        <w:gridCol w:w="900"/>
        <w:gridCol w:w="2968"/>
        <w:gridCol w:w="3288"/>
        <w:gridCol w:w="2189"/>
      </w:tblGrid>
      <w:tr w:rsidR="009678D3" w:rsidTr="002479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Week</w:t>
            </w:r>
          </w:p>
        </w:tc>
        <w:tc>
          <w:tcPr>
            <w:tcW w:w="2968" w:type="dxa"/>
            <w:hideMark/>
          </w:tcPr>
          <w:p w:rsidR="009678D3" w:rsidRDefault="009678D3">
            <w:pPr>
              <w:cnfStyle w:val="100000000000" w:firstRow="1" w:lastRow="0" w:firstColumn="0" w:lastColumn="0" w:oddVBand="0" w:evenVBand="0" w:oddHBand="0" w:evenHBand="0" w:firstRowFirstColumn="0" w:firstRowLastColumn="0" w:lastRowFirstColumn="0" w:lastRowLastColumn="0"/>
            </w:pPr>
            <w:r>
              <w:t>Milestone</w:t>
            </w:r>
          </w:p>
        </w:tc>
        <w:tc>
          <w:tcPr>
            <w:tcW w:w="3288" w:type="dxa"/>
            <w:hideMark/>
          </w:tcPr>
          <w:p w:rsidR="009678D3" w:rsidRDefault="009678D3">
            <w:pPr>
              <w:cnfStyle w:val="100000000000" w:firstRow="1" w:lastRow="0" w:firstColumn="0" w:lastColumn="0" w:oddVBand="0" w:evenVBand="0" w:oddHBand="0" w:evenHBand="0" w:firstRowFirstColumn="0" w:firstRowLastColumn="0" w:lastRowFirstColumn="0" w:lastRowLastColumn="0"/>
            </w:pPr>
            <w:r>
              <w:t>Details</w:t>
            </w:r>
          </w:p>
        </w:tc>
        <w:tc>
          <w:tcPr>
            <w:tcW w:w="2189" w:type="dxa"/>
            <w:hideMark/>
          </w:tcPr>
          <w:p w:rsidR="009678D3" w:rsidRDefault="009678D3">
            <w:pPr>
              <w:cnfStyle w:val="100000000000" w:firstRow="1" w:lastRow="0" w:firstColumn="0" w:lastColumn="0" w:oddVBand="0" w:evenVBand="0" w:oddHBand="0" w:evenHBand="0" w:firstRowFirstColumn="0" w:firstRowLastColumn="0" w:lastRowFirstColumn="0" w:lastRowLastColumn="0"/>
            </w:pPr>
            <w:r>
              <w:t>Status</w:t>
            </w:r>
          </w:p>
        </w:tc>
      </w:tr>
      <w:tr w:rsidR="009678D3" w:rsidTr="00247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1</w:t>
            </w:r>
          </w:p>
        </w:tc>
        <w:tc>
          <w:tcPr>
            <w:tcW w:w="296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Complete initial project draft</w:t>
            </w:r>
          </w:p>
        </w:tc>
        <w:tc>
          <w:tcPr>
            <w:tcW w:w="328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Define project scope, build a team, agree on features and technologies and define tasks and responsibilities for each team member.</w:t>
            </w:r>
          </w:p>
        </w:tc>
        <w:tc>
          <w:tcPr>
            <w:tcW w:w="2189"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Completed on time</w:t>
            </w:r>
          </w:p>
        </w:tc>
      </w:tr>
      <w:tr w:rsidR="009678D3" w:rsidTr="002479FC">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2</w:t>
            </w:r>
          </w:p>
        </w:tc>
        <w:tc>
          <w:tcPr>
            <w:tcW w:w="2968"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Database and Site’s skeleton</w:t>
            </w:r>
          </w:p>
        </w:tc>
        <w:tc>
          <w:tcPr>
            <w:tcW w:w="3288"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Finish initial database design, create a basic website to allow user logins and signups.</w:t>
            </w:r>
          </w:p>
        </w:tc>
        <w:tc>
          <w:tcPr>
            <w:tcW w:w="2189"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Completed on time</w:t>
            </w:r>
          </w:p>
        </w:tc>
      </w:tr>
      <w:tr w:rsidR="009678D3" w:rsidTr="00247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3</w:t>
            </w:r>
          </w:p>
        </w:tc>
        <w:tc>
          <w:tcPr>
            <w:tcW w:w="296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Facebook integration / Audio &amp; Video uploads</w:t>
            </w:r>
          </w:p>
        </w:tc>
        <w:tc>
          <w:tcPr>
            <w:tcW w:w="328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Allow user to bring his Facebook timeline into our site. Also user will be able to upload audio or video files.</w:t>
            </w:r>
          </w:p>
        </w:tc>
        <w:tc>
          <w:tcPr>
            <w:tcW w:w="2189"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Completed on time</w:t>
            </w:r>
          </w:p>
        </w:tc>
      </w:tr>
      <w:tr w:rsidR="009678D3" w:rsidTr="002479FC">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4</w:t>
            </w:r>
          </w:p>
        </w:tc>
        <w:tc>
          <w:tcPr>
            <w:tcW w:w="2968" w:type="dxa"/>
          </w:tcPr>
          <w:p w:rsidR="009678D3" w:rsidRDefault="009678D3">
            <w:pPr>
              <w:cnfStyle w:val="000000000000" w:firstRow="0" w:lastRow="0" w:firstColumn="0" w:lastColumn="0" w:oddVBand="0" w:evenVBand="0" w:oddHBand="0" w:evenHBand="0" w:firstRowFirstColumn="0" w:firstRowLastColumn="0" w:lastRowFirstColumn="0" w:lastRowLastColumn="0"/>
            </w:pPr>
            <w:r>
              <w:t>Twitter / Sound Cloud integration / Asp.net API for android app</w:t>
            </w:r>
          </w:p>
          <w:p w:rsidR="009678D3" w:rsidRDefault="009678D3">
            <w:pPr>
              <w:cnfStyle w:val="000000000000" w:firstRow="0" w:lastRow="0" w:firstColumn="0" w:lastColumn="0" w:oddVBand="0" w:evenVBand="0" w:oddHBand="0" w:evenHBand="0" w:firstRowFirstColumn="0" w:firstRowLastColumn="0" w:lastRowFirstColumn="0" w:lastRowLastColumn="0"/>
            </w:pPr>
          </w:p>
        </w:tc>
        <w:tc>
          <w:tcPr>
            <w:tcW w:w="3288"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 xml:space="preserve">All user to bring his twitter and sound cloud profiles into our site. Get asp.net backend </w:t>
            </w:r>
            <w:proofErr w:type="spellStart"/>
            <w:r>
              <w:t>api</w:t>
            </w:r>
            <w:proofErr w:type="spellEnd"/>
            <w:r>
              <w:t xml:space="preserve"> ready, mobile app will use this </w:t>
            </w:r>
            <w:proofErr w:type="spellStart"/>
            <w:r>
              <w:t>api</w:t>
            </w:r>
            <w:proofErr w:type="spellEnd"/>
            <w:r>
              <w:t xml:space="preserve"> to interact with our database.</w:t>
            </w:r>
          </w:p>
        </w:tc>
        <w:tc>
          <w:tcPr>
            <w:tcW w:w="2189"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Completed on time</w:t>
            </w:r>
          </w:p>
        </w:tc>
      </w:tr>
      <w:tr w:rsidR="009678D3" w:rsidTr="00247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5</w:t>
            </w:r>
          </w:p>
        </w:tc>
        <w:tc>
          <w:tcPr>
            <w:tcW w:w="296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Android App</w:t>
            </w:r>
          </w:p>
        </w:tc>
        <w:tc>
          <w:tcPr>
            <w:tcW w:w="328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Initial layout design and basic communication framework.</w:t>
            </w:r>
          </w:p>
        </w:tc>
        <w:tc>
          <w:tcPr>
            <w:tcW w:w="2189"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Completed on time</w:t>
            </w:r>
          </w:p>
        </w:tc>
      </w:tr>
      <w:tr w:rsidR="009678D3" w:rsidTr="002479FC">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6</w:t>
            </w:r>
          </w:p>
        </w:tc>
        <w:tc>
          <w:tcPr>
            <w:tcW w:w="2968"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Android App</w:t>
            </w:r>
          </w:p>
        </w:tc>
        <w:tc>
          <w:tcPr>
            <w:tcW w:w="3288" w:type="dxa"/>
          </w:tcPr>
          <w:p w:rsidR="009678D3" w:rsidRDefault="009678D3">
            <w:pPr>
              <w:cnfStyle w:val="000000000000" w:firstRow="0" w:lastRow="0" w:firstColumn="0" w:lastColumn="0" w:oddVBand="0" w:evenVBand="0" w:oddHBand="0" w:evenHBand="0" w:firstRowFirstColumn="0" w:firstRowLastColumn="0" w:lastRowFirstColumn="0" w:lastRowLastColumn="0"/>
            </w:pPr>
            <w:r>
              <w:t xml:space="preserve">Add functions to backend API for Instagram, </w:t>
            </w:r>
            <w:proofErr w:type="spellStart"/>
            <w:r>
              <w:t>Soundcloud</w:t>
            </w:r>
            <w:proofErr w:type="spellEnd"/>
            <w:r>
              <w:t>, Facebook and twitter.</w:t>
            </w:r>
          </w:p>
          <w:p w:rsidR="009678D3" w:rsidRDefault="009678D3">
            <w:pPr>
              <w:cnfStyle w:val="000000000000" w:firstRow="0" w:lastRow="0" w:firstColumn="0" w:lastColumn="0" w:oddVBand="0" w:evenVBand="0" w:oddHBand="0" w:evenHBand="0" w:firstRowFirstColumn="0" w:firstRowLastColumn="0" w:lastRowFirstColumn="0" w:lastRowLastColumn="0"/>
            </w:pPr>
          </w:p>
          <w:p w:rsidR="009678D3" w:rsidRDefault="009678D3">
            <w:pPr>
              <w:cnfStyle w:val="000000000000" w:firstRow="0" w:lastRow="0" w:firstColumn="0" w:lastColumn="0" w:oddVBand="0" w:evenVBand="0" w:oddHBand="0" w:evenHBand="0" w:firstRowFirstColumn="0" w:firstRowLastColumn="0" w:lastRowFirstColumn="0" w:lastRowLastColumn="0"/>
            </w:pPr>
            <w:r>
              <w:t>Add functionality to android app to display data for these social media sites.</w:t>
            </w:r>
          </w:p>
        </w:tc>
        <w:tc>
          <w:tcPr>
            <w:tcW w:w="2189"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Completed on time</w:t>
            </w:r>
          </w:p>
        </w:tc>
      </w:tr>
      <w:tr w:rsidR="009678D3" w:rsidTr="00247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7</w:t>
            </w:r>
          </w:p>
        </w:tc>
        <w:tc>
          <w:tcPr>
            <w:tcW w:w="296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Finish Coding and Start QA</w:t>
            </w:r>
          </w:p>
        </w:tc>
        <w:tc>
          <w:tcPr>
            <w:tcW w:w="328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Almost finished with coding, some minor style sheet enhancements are pending.</w:t>
            </w:r>
          </w:p>
        </w:tc>
        <w:tc>
          <w:tcPr>
            <w:tcW w:w="2189"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Completed on time</w:t>
            </w:r>
          </w:p>
        </w:tc>
      </w:tr>
      <w:tr w:rsidR="009678D3" w:rsidTr="002479FC">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8</w:t>
            </w:r>
          </w:p>
        </w:tc>
        <w:tc>
          <w:tcPr>
            <w:tcW w:w="2968"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QA / Fix Bugs</w:t>
            </w:r>
          </w:p>
        </w:tc>
        <w:tc>
          <w:tcPr>
            <w:tcW w:w="3288"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QA is in progress</w:t>
            </w:r>
          </w:p>
        </w:tc>
        <w:tc>
          <w:tcPr>
            <w:tcW w:w="2189" w:type="dxa"/>
            <w:hideMark/>
          </w:tcPr>
          <w:p w:rsidR="009678D3" w:rsidRDefault="009678D3">
            <w:pPr>
              <w:cnfStyle w:val="000000000000" w:firstRow="0" w:lastRow="0" w:firstColumn="0" w:lastColumn="0" w:oddVBand="0" w:evenVBand="0" w:oddHBand="0" w:evenHBand="0" w:firstRowFirstColumn="0" w:firstRowLastColumn="0" w:lastRowFirstColumn="0" w:lastRowLastColumn="0"/>
            </w:pPr>
            <w:r>
              <w:t>Completed on time</w:t>
            </w:r>
          </w:p>
        </w:tc>
      </w:tr>
      <w:tr w:rsidR="009678D3" w:rsidTr="00247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9</w:t>
            </w:r>
          </w:p>
        </w:tc>
        <w:tc>
          <w:tcPr>
            <w:tcW w:w="296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QA / Fix Bugs</w:t>
            </w:r>
          </w:p>
        </w:tc>
        <w:tc>
          <w:tcPr>
            <w:tcW w:w="3288"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QA is in progress</w:t>
            </w:r>
          </w:p>
        </w:tc>
        <w:tc>
          <w:tcPr>
            <w:tcW w:w="2189" w:type="dxa"/>
            <w:hideMark/>
          </w:tcPr>
          <w:p w:rsidR="009678D3" w:rsidRDefault="009678D3">
            <w:pPr>
              <w:cnfStyle w:val="000000100000" w:firstRow="0" w:lastRow="0" w:firstColumn="0" w:lastColumn="0" w:oddVBand="0" w:evenVBand="0" w:oddHBand="1" w:evenHBand="0" w:firstRowFirstColumn="0" w:firstRowLastColumn="0" w:lastRowFirstColumn="0" w:lastRowLastColumn="0"/>
            </w:pPr>
            <w:r>
              <w:t>Completed on time</w:t>
            </w:r>
          </w:p>
        </w:tc>
      </w:tr>
      <w:tr w:rsidR="009678D3" w:rsidTr="002479FC">
        <w:tc>
          <w:tcPr>
            <w:cnfStyle w:val="001000000000" w:firstRow="0" w:lastRow="0" w:firstColumn="1" w:lastColumn="0" w:oddVBand="0" w:evenVBand="0" w:oddHBand="0" w:evenHBand="0" w:firstRowFirstColumn="0" w:firstRowLastColumn="0" w:lastRowFirstColumn="0" w:lastRowLastColumn="0"/>
            <w:tcW w:w="900" w:type="dxa"/>
            <w:hideMark/>
          </w:tcPr>
          <w:p w:rsidR="009678D3" w:rsidRDefault="009678D3">
            <w:r>
              <w:t>10</w:t>
            </w:r>
          </w:p>
        </w:tc>
        <w:tc>
          <w:tcPr>
            <w:tcW w:w="2968" w:type="dxa"/>
            <w:hideMark/>
          </w:tcPr>
          <w:p w:rsidR="009678D3" w:rsidRDefault="002479FC">
            <w:pPr>
              <w:cnfStyle w:val="000000000000" w:firstRow="0" w:lastRow="0" w:firstColumn="0" w:lastColumn="0" w:oddVBand="0" w:evenVBand="0" w:oddHBand="0" w:evenHBand="0" w:firstRowFirstColumn="0" w:firstRowLastColumn="0" w:lastRowFirstColumn="0" w:lastRowLastColumn="0"/>
            </w:pPr>
            <w:r>
              <w:t>Documentation &amp; Presentation</w:t>
            </w:r>
          </w:p>
        </w:tc>
        <w:tc>
          <w:tcPr>
            <w:tcW w:w="3288" w:type="dxa"/>
          </w:tcPr>
          <w:p w:rsidR="009678D3" w:rsidRDefault="009678D3">
            <w:pPr>
              <w:cnfStyle w:val="000000000000" w:firstRow="0" w:lastRow="0" w:firstColumn="0" w:lastColumn="0" w:oddVBand="0" w:evenVBand="0" w:oddHBand="0" w:evenHBand="0" w:firstRowFirstColumn="0" w:firstRowLastColumn="0" w:lastRowFirstColumn="0" w:lastRowLastColumn="0"/>
            </w:pPr>
          </w:p>
        </w:tc>
        <w:tc>
          <w:tcPr>
            <w:tcW w:w="2189" w:type="dxa"/>
          </w:tcPr>
          <w:p w:rsidR="009678D3" w:rsidRDefault="009678D3">
            <w:pPr>
              <w:cnfStyle w:val="000000000000" w:firstRow="0" w:lastRow="0" w:firstColumn="0" w:lastColumn="0" w:oddVBand="0" w:evenVBand="0" w:oddHBand="0" w:evenHBand="0" w:firstRowFirstColumn="0" w:firstRowLastColumn="0" w:lastRowFirstColumn="0" w:lastRowLastColumn="0"/>
            </w:pPr>
          </w:p>
        </w:tc>
      </w:tr>
    </w:tbl>
    <w:p w:rsidR="009A0DD5" w:rsidRDefault="009A0DD5"/>
    <w:p w:rsidR="002479FC" w:rsidRDefault="002479FC"/>
    <w:p w:rsidR="009A0DD5" w:rsidRDefault="00777BE5">
      <w:pPr>
        <w:pStyle w:val="Heading2"/>
      </w:pPr>
      <w:r>
        <w:lastRenderedPageBreak/>
        <w:t xml:space="preserve">website </w:t>
      </w:r>
      <w:r w:rsidR="00C37EE0">
        <w:t>Technical details</w:t>
      </w:r>
    </w:p>
    <w:p w:rsidR="00C37EE0" w:rsidRDefault="00F42FE8">
      <w:r>
        <w:t xml:space="preserve">Website is using HTML5 and </w:t>
      </w:r>
      <w:r w:rsidR="006E2A76">
        <w:t>ASP.net on the frontend. It uses standard .net System.Data.SqlClient library to connect to Microsoft SQL server backend.</w:t>
      </w:r>
    </w:p>
    <w:p w:rsidR="00777BE5" w:rsidRDefault="00777BE5">
      <w:pPr>
        <w:rPr>
          <w:rStyle w:val="Heading3Char"/>
        </w:rPr>
      </w:pPr>
      <w:r>
        <w:rPr>
          <w:rStyle w:val="Heading3Char"/>
        </w:rPr>
        <w:t>Backend Authentication</w:t>
      </w:r>
    </w:p>
    <w:p w:rsidR="00C44C41" w:rsidRDefault="00C44C41">
      <w:r>
        <w:t>Website to database connection is using Windows Integrated Authentication.</w:t>
      </w:r>
    </w:p>
    <w:p w:rsidR="00063064" w:rsidRDefault="00A13B31">
      <w:r>
        <w:t xml:space="preserve">Each of the social media site required its own authentication and presented data in a different format, so for </w:t>
      </w:r>
      <w:r w:rsidR="000F20E8">
        <w:t>t</w:t>
      </w:r>
      <w:r w:rsidR="00B34B4B">
        <w:t xml:space="preserve">hese we </w:t>
      </w:r>
      <w:r>
        <w:t>had to use different libraries.</w:t>
      </w:r>
    </w:p>
    <w:p w:rsidR="00777BE5" w:rsidRDefault="00A13B31" w:rsidP="00777BE5">
      <w:pPr>
        <w:pStyle w:val="Heading3"/>
      </w:pPr>
      <w:r w:rsidRPr="00A13B31">
        <w:t>Facebook</w:t>
      </w:r>
    </w:p>
    <w:p w:rsidR="00A13B31" w:rsidRDefault="002053CF">
      <w:r>
        <w:t xml:space="preserve">First step for </w:t>
      </w:r>
      <w:r w:rsidR="00E61F4D">
        <w:t>Facebook</w:t>
      </w:r>
      <w:r>
        <w:t xml:space="preserve"> integration is to register our application with </w:t>
      </w:r>
      <w:r w:rsidR="00E61F4D">
        <w:t>Facebook</w:t>
      </w:r>
      <w:r>
        <w:t xml:space="preserve"> and request permission to pull end-user’s profile posts. Upon registration with Facebook, an application ID and a secret keys are provided</w:t>
      </w:r>
      <w:r w:rsidR="00310C3B">
        <w:t>. This is essentially our application’s user/pass pair to talk to Facebook API.</w:t>
      </w:r>
    </w:p>
    <w:p w:rsidR="00310C3B" w:rsidRDefault="00E61F4D">
      <w:r>
        <w:t xml:space="preserve">Once user (musician) initiates the Facebook integration process, a </w:t>
      </w:r>
      <w:r w:rsidR="00C45B9E">
        <w:t xml:space="preserve">request is send to Facebook using their API to get the login prompt for user. This login prompt request contains several parameters such as application ID (which we retrieved during our application signup process), a redirect URI (this must be a publicly accessible site), type of access required etc. </w:t>
      </w:r>
    </w:p>
    <w:p w:rsidR="00D20B4F" w:rsidRDefault="00D20B4F">
      <w:r>
        <w:t>Upon successful login by the user into Facebook login prompt, API redirects the user to the redirect URI we provid</w:t>
      </w:r>
      <w:r w:rsidR="000C6C32">
        <w:t xml:space="preserve">ed in our request. Embedded in the redirect URI is a query string parameter that contains the “access code” for that particular user. </w:t>
      </w:r>
    </w:p>
    <w:p w:rsidR="000C6C32" w:rsidRPr="00A13B31" w:rsidRDefault="000C6C32">
      <w:r>
        <w:t xml:space="preserve">The page that serves as the redirect destination captures this query </w:t>
      </w:r>
      <w:r w:rsidR="00C46429">
        <w:t>string parameter and saves this access code along with user’s profile. This access code is used in future to retrieve user data without needing them to re-login. User’s Facebook credentials are never saved in our application.</w:t>
      </w:r>
    </w:p>
    <w:p w:rsidR="00A13B31" w:rsidRDefault="00865C5D">
      <w:r>
        <w:t xml:space="preserve">Once user authentication is complete, next step is data retrieval. </w:t>
      </w:r>
      <w:r w:rsidR="008E3890">
        <w:t xml:space="preserve">A request to get user posts is made using the API </w:t>
      </w:r>
      <w:r w:rsidR="00E54B13">
        <w:t xml:space="preserve">and in response we get user’s profile and posts. User posts are returned in a </w:t>
      </w:r>
      <w:r w:rsidR="0028242F">
        <w:t>multi-dimensional array</w:t>
      </w:r>
      <w:r w:rsidR="00E54B13">
        <w:t xml:space="preserve"> </w:t>
      </w:r>
      <w:r w:rsidR="0028242F">
        <w:t xml:space="preserve">that contains each posts type, data, likes and comments. </w:t>
      </w:r>
    </w:p>
    <w:p w:rsidR="0028242F" w:rsidRDefault="0028242F">
      <w:r>
        <w:t xml:space="preserve">Upon receipt of this data we loop through all entries and </w:t>
      </w:r>
      <w:r w:rsidR="0077748D">
        <w:t>render them using html5.</w:t>
      </w:r>
    </w:p>
    <w:tbl>
      <w:tblPr>
        <w:tblStyle w:val="GridTable2-Accent3"/>
        <w:tblW w:w="0" w:type="auto"/>
        <w:tblLook w:val="04A0" w:firstRow="1" w:lastRow="0" w:firstColumn="1" w:lastColumn="0" w:noHBand="0" w:noVBand="1"/>
      </w:tblPr>
      <w:tblGrid>
        <w:gridCol w:w="3152"/>
        <w:gridCol w:w="3205"/>
        <w:gridCol w:w="2921"/>
      </w:tblGrid>
      <w:tr w:rsidR="001D0267" w:rsidTr="001552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rsidR="001D0267" w:rsidRDefault="00155289">
            <w:pPr>
              <w:ind w:left="0"/>
            </w:pPr>
            <w:r>
              <w:t xml:space="preserve">Facebook </w:t>
            </w:r>
            <w:r w:rsidR="001D0267">
              <w:t>API Name</w:t>
            </w:r>
          </w:p>
        </w:tc>
        <w:tc>
          <w:tcPr>
            <w:tcW w:w="3205" w:type="dxa"/>
          </w:tcPr>
          <w:p w:rsidR="001D0267" w:rsidRDefault="001D0267">
            <w:pPr>
              <w:ind w:left="0"/>
              <w:cnfStyle w:val="100000000000" w:firstRow="1" w:lastRow="0" w:firstColumn="0" w:lastColumn="0" w:oddVBand="0" w:evenVBand="0" w:oddHBand="0" w:evenHBand="0" w:firstRowFirstColumn="0" w:firstRowLastColumn="0" w:lastRowFirstColumn="0" w:lastRowLastColumn="0"/>
            </w:pPr>
            <w:r>
              <w:t>Version</w:t>
            </w:r>
          </w:p>
        </w:tc>
        <w:tc>
          <w:tcPr>
            <w:tcW w:w="2921" w:type="dxa"/>
          </w:tcPr>
          <w:p w:rsidR="001D0267" w:rsidRDefault="001D0267">
            <w:pPr>
              <w:ind w:left="0"/>
              <w:cnfStyle w:val="100000000000" w:firstRow="1" w:lastRow="0" w:firstColumn="0" w:lastColumn="0" w:oddVBand="0" w:evenVBand="0" w:oddHBand="0" w:evenHBand="0" w:firstRowFirstColumn="0" w:firstRowLastColumn="0" w:lastRowFirstColumn="0" w:lastRowLastColumn="0"/>
            </w:pPr>
            <w:r>
              <w:t>Details</w:t>
            </w:r>
          </w:p>
        </w:tc>
      </w:tr>
      <w:tr w:rsidR="001D0267" w:rsidTr="00155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rsidR="001D0267" w:rsidRDefault="001D0267">
            <w:pPr>
              <w:ind w:left="0"/>
            </w:pPr>
            <w:r>
              <w:t>Facebook C# SDK</w:t>
            </w:r>
          </w:p>
        </w:tc>
        <w:tc>
          <w:tcPr>
            <w:tcW w:w="3205" w:type="dxa"/>
          </w:tcPr>
          <w:p w:rsidR="001D0267" w:rsidRDefault="00155289">
            <w:pPr>
              <w:ind w:left="0"/>
              <w:cnfStyle w:val="000000100000" w:firstRow="0" w:lastRow="0" w:firstColumn="0" w:lastColumn="0" w:oddVBand="0" w:evenVBand="0" w:oddHBand="1" w:evenHBand="0" w:firstRowFirstColumn="0" w:firstRowLastColumn="0" w:lastRowFirstColumn="0" w:lastRowLastColumn="0"/>
            </w:pPr>
            <w:r>
              <w:t>6.0.10.0</w:t>
            </w:r>
          </w:p>
        </w:tc>
        <w:tc>
          <w:tcPr>
            <w:tcW w:w="2921" w:type="dxa"/>
          </w:tcPr>
          <w:p w:rsidR="001D0267" w:rsidRDefault="00155289">
            <w:pPr>
              <w:ind w:left="0"/>
              <w:cnfStyle w:val="000000100000" w:firstRow="0" w:lastRow="0" w:firstColumn="0" w:lastColumn="0" w:oddVBand="0" w:evenVBand="0" w:oddHBand="1" w:evenHBand="0" w:firstRowFirstColumn="0" w:firstRowLastColumn="0" w:lastRowFirstColumn="0" w:lastRowLastColumn="0"/>
            </w:pPr>
            <w:r>
              <w:t>Platform C#</w:t>
            </w:r>
          </w:p>
        </w:tc>
      </w:tr>
    </w:tbl>
    <w:p w:rsidR="008E3890" w:rsidRPr="001D0267" w:rsidRDefault="008E3890"/>
    <w:p w:rsidR="003A0FAB" w:rsidRDefault="003A0FAB" w:rsidP="003A0FAB">
      <w:pPr>
        <w:pStyle w:val="Heading3"/>
      </w:pPr>
      <w:r>
        <w:t>SoundCloud</w:t>
      </w:r>
    </w:p>
    <w:p w:rsidR="0042138B" w:rsidRDefault="00817FCD" w:rsidP="0042138B">
      <w:r w:rsidRPr="00817FCD">
        <w:rPr>
          <w:b/>
        </w:rPr>
        <w:t xml:space="preserve"> </w:t>
      </w:r>
      <w:r w:rsidR="0042138B">
        <w:t>First step for SoundCloud integration is to register our application with SoundCloud. Upon registration with Facebook, an application ID and a secret keys are provided. This is essentially our application’s user/pass pair to talk to SoundCloud API.</w:t>
      </w:r>
    </w:p>
    <w:p w:rsidR="0042138B" w:rsidRDefault="0042138B" w:rsidP="0042138B">
      <w:r>
        <w:t xml:space="preserve">Once </w:t>
      </w:r>
      <w:r w:rsidR="00264F6C">
        <w:t xml:space="preserve">the </w:t>
      </w:r>
      <w:r>
        <w:t xml:space="preserve">user initiates the integration process, </w:t>
      </w:r>
      <w:r w:rsidR="00A44DD2">
        <w:t xml:space="preserve">a </w:t>
      </w:r>
      <w:r w:rsidR="001843DD">
        <w:t>JavaScript</w:t>
      </w:r>
      <w:r w:rsidR="00A44DD2">
        <w:t xml:space="preserve"> is invoked. This </w:t>
      </w:r>
      <w:r w:rsidR="001843DD">
        <w:t>JavaScript</w:t>
      </w:r>
      <w:r w:rsidR="00A44DD2">
        <w:t xml:space="preserve"> initiates a connection to SoundCloud using the client ID which we retrieved during signup process and </w:t>
      </w:r>
      <w:r w:rsidR="001843DD">
        <w:t xml:space="preserve">requests user’s profile data. A redirect URI is provided with the request. </w:t>
      </w:r>
      <w:r>
        <w:t>Upon su</w:t>
      </w:r>
      <w:r w:rsidR="001843DD">
        <w:t>ccessful login by the user</w:t>
      </w:r>
      <w:r>
        <w:t xml:space="preserve">, API redirects the user to the redirect URI we provided in our request. Embedded in the redirect URI is a query string parameter that contains the “access code” for that particular user. </w:t>
      </w:r>
    </w:p>
    <w:p w:rsidR="00023DC4" w:rsidRDefault="00023DC4" w:rsidP="0042138B">
      <w:r>
        <w:lastRenderedPageBreak/>
        <w:t xml:space="preserve">Similar to Facebook this query string parameter is captured and saved in database for future </w:t>
      </w:r>
      <w:r w:rsidR="00171DAA">
        <w:t>data retrievals without asking for user to login.</w:t>
      </w:r>
    </w:p>
    <w:p w:rsidR="0042138B" w:rsidRDefault="002A01B0" w:rsidP="0042138B">
      <w:r>
        <w:t xml:space="preserve">Retrieving the data and rendering to HTML5 is much easier compare to other social media </w:t>
      </w:r>
      <w:r w:rsidR="00023DC4">
        <w:t>APIs. SoundCloud provides a widget that we can embed in our HTML page and that widget only needs the client’s access code we retrieved.</w:t>
      </w:r>
    </w:p>
    <w:tbl>
      <w:tblPr>
        <w:tblStyle w:val="GridTable2-Accent3"/>
        <w:tblW w:w="0" w:type="auto"/>
        <w:tblLook w:val="04A0" w:firstRow="1" w:lastRow="0" w:firstColumn="1" w:lastColumn="0" w:noHBand="0" w:noVBand="1"/>
      </w:tblPr>
      <w:tblGrid>
        <w:gridCol w:w="4049"/>
        <w:gridCol w:w="2748"/>
        <w:gridCol w:w="2563"/>
      </w:tblGrid>
      <w:tr w:rsidR="00171DAA" w:rsidTr="00BD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rsidR="00171DAA" w:rsidRDefault="00171DAA" w:rsidP="00BD1300">
            <w:pPr>
              <w:ind w:left="0"/>
            </w:pPr>
            <w:r>
              <w:t>SoundCloud API Name</w:t>
            </w:r>
          </w:p>
        </w:tc>
        <w:tc>
          <w:tcPr>
            <w:tcW w:w="3205" w:type="dxa"/>
          </w:tcPr>
          <w:p w:rsidR="00171DAA" w:rsidRDefault="00171DAA" w:rsidP="00BD1300">
            <w:pPr>
              <w:ind w:left="0"/>
              <w:cnfStyle w:val="100000000000" w:firstRow="1" w:lastRow="0" w:firstColumn="0" w:lastColumn="0" w:oddVBand="0" w:evenVBand="0" w:oddHBand="0" w:evenHBand="0" w:firstRowFirstColumn="0" w:firstRowLastColumn="0" w:lastRowFirstColumn="0" w:lastRowLastColumn="0"/>
            </w:pPr>
            <w:r>
              <w:t>Version</w:t>
            </w:r>
          </w:p>
        </w:tc>
        <w:tc>
          <w:tcPr>
            <w:tcW w:w="2921" w:type="dxa"/>
          </w:tcPr>
          <w:p w:rsidR="00171DAA" w:rsidRDefault="00171DAA" w:rsidP="00BD1300">
            <w:pPr>
              <w:ind w:left="0"/>
              <w:cnfStyle w:val="100000000000" w:firstRow="1" w:lastRow="0" w:firstColumn="0" w:lastColumn="0" w:oddVBand="0" w:evenVBand="0" w:oddHBand="0" w:evenHBand="0" w:firstRowFirstColumn="0" w:firstRowLastColumn="0" w:lastRowFirstColumn="0" w:lastRowLastColumn="0"/>
            </w:pPr>
            <w:r>
              <w:t>Details</w:t>
            </w:r>
          </w:p>
        </w:tc>
      </w:tr>
      <w:tr w:rsidR="00171DAA" w:rsidTr="00BD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rsidR="00171DAA" w:rsidRDefault="00171DAA" w:rsidP="00BD1300">
            <w:pPr>
              <w:ind w:left="0"/>
            </w:pPr>
            <w:r>
              <w:rPr>
                <w:rFonts w:ascii="Consolas" w:hAnsi="Consolas" w:cs="Consolas"/>
                <w:color w:val="C8C8C8"/>
                <w:kern w:val="0"/>
                <w:sz w:val="19"/>
                <w:szCs w:val="19"/>
                <w:highlight w:val="black"/>
              </w:rPr>
              <w:t>http://connect.soundcloud.com/sdk.js</w:t>
            </w:r>
          </w:p>
        </w:tc>
        <w:tc>
          <w:tcPr>
            <w:tcW w:w="3205" w:type="dxa"/>
          </w:tcPr>
          <w:p w:rsidR="00171DAA" w:rsidRDefault="00361199" w:rsidP="00BD1300">
            <w:pPr>
              <w:ind w:left="0"/>
              <w:cnfStyle w:val="000000100000" w:firstRow="0" w:lastRow="0" w:firstColumn="0" w:lastColumn="0" w:oddVBand="0" w:evenVBand="0" w:oddHBand="1" w:evenHBand="0" w:firstRowFirstColumn="0" w:firstRowLastColumn="0" w:lastRowFirstColumn="0" w:lastRowLastColumn="0"/>
            </w:pPr>
            <w:r>
              <w:t>NA</w:t>
            </w:r>
          </w:p>
        </w:tc>
        <w:tc>
          <w:tcPr>
            <w:tcW w:w="2921" w:type="dxa"/>
          </w:tcPr>
          <w:p w:rsidR="00171DAA" w:rsidRDefault="00F04D65" w:rsidP="00BD1300">
            <w:pPr>
              <w:ind w:left="0"/>
              <w:cnfStyle w:val="000000100000" w:firstRow="0" w:lastRow="0" w:firstColumn="0" w:lastColumn="0" w:oddVBand="0" w:evenVBand="0" w:oddHBand="1" w:evenHBand="0" w:firstRowFirstColumn="0" w:firstRowLastColumn="0" w:lastRowFirstColumn="0" w:lastRowLastColumn="0"/>
            </w:pPr>
            <w:r>
              <w:t>JavaScript</w:t>
            </w:r>
          </w:p>
        </w:tc>
      </w:tr>
    </w:tbl>
    <w:p w:rsidR="00171DAA" w:rsidRDefault="00171DAA" w:rsidP="0042138B"/>
    <w:p w:rsidR="00691744" w:rsidRDefault="00691744" w:rsidP="00691744">
      <w:pPr>
        <w:pStyle w:val="Heading3"/>
      </w:pPr>
      <w:r>
        <w:t>twitter</w:t>
      </w:r>
    </w:p>
    <w:p w:rsidR="00691744" w:rsidRDefault="00691744" w:rsidP="00691744">
      <w:r w:rsidRPr="00817FCD">
        <w:rPr>
          <w:b/>
        </w:rPr>
        <w:t xml:space="preserve"> </w:t>
      </w:r>
      <w:r>
        <w:t xml:space="preserve">First step for </w:t>
      </w:r>
      <w:r w:rsidR="004D5AF5">
        <w:t>Twitter</w:t>
      </w:r>
      <w:r>
        <w:t xml:space="preserve"> integration is to register our application with </w:t>
      </w:r>
      <w:r w:rsidR="004D5AF5">
        <w:t>Twitter</w:t>
      </w:r>
      <w:r>
        <w:t xml:space="preserve">. Upon registration with </w:t>
      </w:r>
      <w:r w:rsidR="004D5AF5">
        <w:t>Twitter</w:t>
      </w:r>
      <w:r>
        <w:t xml:space="preserve">, an application ID and a secret key </w:t>
      </w:r>
      <w:r w:rsidR="008A757B">
        <w:t>is</w:t>
      </w:r>
      <w:r>
        <w:t xml:space="preserve"> provided. This is essentially our application’s user/pass pair to talk to </w:t>
      </w:r>
      <w:r w:rsidR="008A757B">
        <w:t>Twitter</w:t>
      </w:r>
      <w:r>
        <w:t xml:space="preserve"> API.</w:t>
      </w:r>
    </w:p>
    <w:p w:rsidR="00691744" w:rsidRDefault="00691744" w:rsidP="00691744">
      <w:r>
        <w:t>Once the user initiates the integration process, a</w:t>
      </w:r>
      <w:r w:rsidR="008A757B">
        <w:t xml:space="preserve">n http request is invoked </w:t>
      </w:r>
      <w:r w:rsidR="008975B9">
        <w:t>to initiate twitter login prompt</w:t>
      </w:r>
      <w:r>
        <w:t xml:space="preserve">. A redirect URI is provided with the request. Upon successful login by the user, API redirects the user to the redirect URI we provided in our request. Embedded in the redirect URI </w:t>
      </w:r>
      <w:r w:rsidR="005B6557">
        <w:t>are</w:t>
      </w:r>
      <w:r>
        <w:t xml:space="preserve"> </w:t>
      </w:r>
      <w:r w:rsidR="005B6557">
        <w:t>four</w:t>
      </w:r>
      <w:r>
        <w:t xml:space="preserve"> query string parameter</w:t>
      </w:r>
      <w:r w:rsidR="005B6557">
        <w:t xml:space="preserve">s i.e. Token, Secret Key, Screen Name and User ID. Our redirect page captures and saves all these parameters </w:t>
      </w:r>
      <w:r>
        <w:t>in database for future data retrievals without asking for user to login.</w:t>
      </w:r>
    </w:p>
    <w:p w:rsidR="00691744" w:rsidRDefault="00B12DCC" w:rsidP="00691744">
      <w:r>
        <w:t>Next we retrieve twitter data using the four parameters we saved, tweets are returned in a multi-dimens</w:t>
      </w:r>
      <w:r w:rsidR="0064015D">
        <w:t>ional array and contain tweets along with other information such as profile image, Author screen name, date and time, tweet text etc.</w:t>
      </w:r>
    </w:p>
    <w:p w:rsidR="0064015D" w:rsidRDefault="0064015D" w:rsidP="00691744">
      <w:r>
        <w:t>We loop through the array and render data to HTML5 page.</w:t>
      </w:r>
    </w:p>
    <w:tbl>
      <w:tblPr>
        <w:tblStyle w:val="GridTable2-Accent3"/>
        <w:tblW w:w="0" w:type="auto"/>
        <w:tblLook w:val="04A0" w:firstRow="1" w:lastRow="0" w:firstColumn="1" w:lastColumn="0" w:noHBand="0" w:noVBand="1"/>
      </w:tblPr>
      <w:tblGrid>
        <w:gridCol w:w="3152"/>
        <w:gridCol w:w="3205"/>
        <w:gridCol w:w="2921"/>
      </w:tblGrid>
      <w:tr w:rsidR="00691744" w:rsidTr="00710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rsidR="00691744" w:rsidRDefault="0064015D" w:rsidP="0071022C">
            <w:pPr>
              <w:ind w:left="0"/>
            </w:pPr>
            <w:r>
              <w:t>Twitter</w:t>
            </w:r>
            <w:r w:rsidR="00691744">
              <w:t xml:space="preserve"> API Name</w:t>
            </w:r>
          </w:p>
        </w:tc>
        <w:tc>
          <w:tcPr>
            <w:tcW w:w="3205" w:type="dxa"/>
          </w:tcPr>
          <w:p w:rsidR="00691744" w:rsidRDefault="00691744" w:rsidP="0071022C">
            <w:pPr>
              <w:ind w:left="0"/>
              <w:cnfStyle w:val="100000000000" w:firstRow="1" w:lastRow="0" w:firstColumn="0" w:lastColumn="0" w:oddVBand="0" w:evenVBand="0" w:oddHBand="0" w:evenHBand="0" w:firstRowFirstColumn="0" w:firstRowLastColumn="0" w:lastRowFirstColumn="0" w:lastRowLastColumn="0"/>
            </w:pPr>
            <w:r>
              <w:t>Version</w:t>
            </w:r>
          </w:p>
        </w:tc>
        <w:tc>
          <w:tcPr>
            <w:tcW w:w="2921" w:type="dxa"/>
          </w:tcPr>
          <w:p w:rsidR="00691744" w:rsidRDefault="00691744" w:rsidP="0071022C">
            <w:pPr>
              <w:ind w:left="0"/>
              <w:cnfStyle w:val="100000000000" w:firstRow="1" w:lastRow="0" w:firstColumn="0" w:lastColumn="0" w:oddVBand="0" w:evenVBand="0" w:oddHBand="0" w:evenHBand="0" w:firstRowFirstColumn="0" w:firstRowLastColumn="0" w:lastRowFirstColumn="0" w:lastRowLastColumn="0"/>
            </w:pPr>
            <w:r>
              <w:t>Details</w:t>
            </w:r>
          </w:p>
        </w:tc>
      </w:tr>
      <w:tr w:rsidR="00691744" w:rsidTr="00710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rsidR="00691744" w:rsidRDefault="0064015D" w:rsidP="0071022C">
            <w:pPr>
              <w:ind w:left="0"/>
            </w:pPr>
            <w:r>
              <w:t>Custom C# OAuth Class</w:t>
            </w:r>
          </w:p>
        </w:tc>
        <w:tc>
          <w:tcPr>
            <w:tcW w:w="3205" w:type="dxa"/>
          </w:tcPr>
          <w:p w:rsidR="00691744" w:rsidRDefault="00361199" w:rsidP="0071022C">
            <w:pPr>
              <w:ind w:left="0"/>
              <w:cnfStyle w:val="000000100000" w:firstRow="0" w:lastRow="0" w:firstColumn="0" w:lastColumn="0" w:oddVBand="0" w:evenVBand="0" w:oddHBand="1" w:evenHBand="0" w:firstRowFirstColumn="0" w:firstRowLastColumn="0" w:lastRowFirstColumn="0" w:lastRowLastColumn="0"/>
            </w:pPr>
            <w:r>
              <w:t>NA</w:t>
            </w:r>
          </w:p>
        </w:tc>
        <w:tc>
          <w:tcPr>
            <w:tcW w:w="2921" w:type="dxa"/>
          </w:tcPr>
          <w:p w:rsidR="00691744" w:rsidRDefault="0064015D" w:rsidP="0071022C">
            <w:pPr>
              <w:ind w:left="0"/>
              <w:cnfStyle w:val="000000100000" w:firstRow="0" w:lastRow="0" w:firstColumn="0" w:lastColumn="0" w:oddVBand="0" w:evenVBand="0" w:oddHBand="1" w:evenHBand="0" w:firstRowFirstColumn="0" w:firstRowLastColumn="0" w:lastRowFirstColumn="0" w:lastRowLastColumn="0"/>
            </w:pPr>
            <w:r>
              <w:t xml:space="preserve">C# </w:t>
            </w:r>
          </w:p>
        </w:tc>
      </w:tr>
      <w:tr w:rsidR="0064015D" w:rsidTr="0071022C">
        <w:tc>
          <w:tcPr>
            <w:cnfStyle w:val="001000000000" w:firstRow="0" w:lastRow="0" w:firstColumn="1" w:lastColumn="0" w:oddVBand="0" w:evenVBand="0" w:oddHBand="0" w:evenHBand="0" w:firstRowFirstColumn="0" w:firstRowLastColumn="0" w:lastRowFirstColumn="0" w:lastRowLastColumn="0"/>
            <w:tcW w:w="3152" w:type="dxa"/>
          </w:tcPr>
          <w:p w:rsidR="0064015D" w:rsidRDefault="0064015D" w:rsidP="0071022C">
            <w:pPr>
              <w:ind w:left="0"/>
            </w:pPr>
            <w:r>
              <w:t>TweetSharp</w:t>
            </w:r>
          </w:p>
        </w:tc>
        <w:tc>
          <w:tcPr>
            <w:tcW w:w="3205" w:type="dxa"/>
          </w:tcPr>
          <w:p w:rsidR="0064015D" w:rsidRDefault="00361199" w:rsidP="0071022C">
            <w:pPr>
              <w:ind w:left="0"/>
              <w:cnfStyle w:val="000000000000" w:firstRow="0" w:lastRow="0" w:firstColumn="0" w:lastColumn="0" w:oddVBand="0" w:evenVBand="0" w:oddHBand="0" w:evenHBand="0" w:firstRowFirstColumn="0" w:firstRowLastColumn="0" w:lastRowFirstColumn="0" w:lastRowLastColumn="0"/>
            </w:pPr>
            <w:r>
              <w:t>2.0.0.0</w:t>
            </w:r>
          </w:p>
        </w:tc>
        <w:tc>
          <w:tcPr>
            <w:tcW w:w="2921" w:type="dxa"/>
          </w:tcPr>
          <w:p w:rsidR="0064015D" w:rsidRDefault="00361199" w:rsidP="0071022C">
            <w:pPr>
              <w:ind w:left="0"/>
              <w:cnfStyle w:val="000000000000" w:firstRow="0" w:lastRow="0" w:firstColumn="0" w:lastColumn="0" w:oddVBand="0" w:evenVBand="0" w:oddHBand="0" w:evenHBand="0" w:firstRowFirstColumn="0" w:firstRowLastColumn="0" w:lastRowFirstColumn="0" w:lastRowLastColumn="0"/>
            </w:pPr>
            <w:r>
              <w:t>C#</w:t>
            </w:r>
          </w:p>
        </w:tc>
      </w:tr>
    </w:tbl>
    <w:p w:rsidR="00E65F81" w:rsidRDefault="00E65F81"/>
    <w:p w:rsidR="00823B7F" w:rsidRDefault="00823B7F" w:rsidP="00823B7F">
      <w:pPr>
        <w:pStyle w:val="Heading3"/>
      </w:pPr>
      <w:r>
        <w:t>instagram</w:t>
      </w:r>
    </w:p>
    <w:p w:rsidR="00823B7F" w:rsidRDefault="00823B7F" w:rsidP="00823B7F">
      <w:r>
        <w:t xml:space="preserve">First step for </w:t>
      </w:r>
      <w:r w:rsidR="00C0432A">
        <w:t xml:space="preserve">Instagram </w:t>
      </w:r>
      <w:r>
        <w:t xml:space="preserve">integration is to register our application with </w:t>
      </w:r>
      <w:r w:rsidR="00C0432A">
        <w:t>Instagram</w:t>
      </w:r>
      <w:r>
        <w:t xml:space="preserve">. Upon registration with </w:t>
      </w:r>
      <w:r w:rsidR="00C0432A">
        <w:t>Instagram</w:t>
      </w:r>
      <w:r>
        <w:t xml:space="preserve">, an application ID and a secret key is provided. This is essentially our application’s user/pass pair to talk to </w:t>
      </w:r>
      <w:r w:rsidR="00C0432A">
        <w:t>Instagram.</w:t>
      </w:r>
    </w:p>
    <w:p w:rsidR="00823B7F" w:rsidRDefault="00823B7F" w:rsidP="00823B7F">
      <w:r>
        <w:t xml:space="preserve">Once the user initiates the integration process, an http request is invoked to initiate </w:t>
      </w:r>
      <w:r w:rsidR="00C0432A">
        <w:t xml:space="preserve">Instagram </w:t>
      </w:r>
      <w:r>
        <w:t xml:space="preserve">login prompt. </w:t>
      </w:r>
      <w:r w:rsidR="00C0432A">
        <w:t xml:space="preserve">We simply redirect the user to Instagram web server and we submit few parameters in query string, such as </w:t>
      </w:r>
      <w:r w:rsidR="00F45FB4">
        <w:t xml:space="preserve">client id and redirect URI (to come back to your site). </w:t>
      </w:r>
      <w:r>
        <w:t xml:space="preserve">Upon successful login by the user, </w:t>
      </w:r>
      <w:r w:rsidR="00F45FB4">
        <w:t xml:space="preserve">their </w:t>
      </w:r>
      <w:r>
        <w:t xml:space="preserve">API redirects the user </w:t>
      </w:r>
      <w:r w:rsidR="00F45FB4">
        <w:t xml:space="preserve">back to our site using the redirect URI parameter. </w:t>
      </w:r>
      <w:r>
        <w:t xml:space="preserve">Embedded in the redirect URI </w:t>
      </w:r>
      <w:r w:rsidR="00684FCA">
        <w:t>i</w:t>
      </w:r>
      <w:r w:rsidR="00635674">
        <w:t xml:space="preserve">s a </w:t>
      </w:r>
      <w:r w:rsidR="00635674" w:rsidRPr="00635674">
        <w:rPr>
          <w:b/>
        </w:rPr>
        <w:t>‘temporary code’</w:t>
      </w:r>
      <w:r w:rsidR="00635674">
        <w:t xml:space="preserve"> </w:t>
      </w:r>
      <w:r w:rsidR="00684FCA">
        <w:t>for this user</w:t>
      </w:r>
      <w:r>
        <w:t xml:space="preserve">. </w:t>
      </w:r>
      <w:r w:rsidR="00635674">
        <w:t xml:space="preserve"> Then we make another call to Instagram API using this temporary code and this call brings back an </w:t>
      </w:r>
      <w:r w:rsidR="00635674" w:rsidRPr="00E06F59">
        <w:rPr>
          <w:b/>
        </w:rPr>
        <w:t>“</w:t>
      </w:r>
      <w:r w:rsidR="00635674" w:rsidRPr="00635674">
        <w:rPr>
          <w:b/>
        </w:rPr>
        <w:t>access token”</w:t>
      </w:r>
      <w:r w:rsidR="00635674">
        <w:t xml:space="preserve">. </w:t>
      </w:r>
      <w:r w:rsidR="00E06F59">
        <w:t xml:space="preserve">This is the permanent code for this user and our application saves it in the database </w:t>
      </w:r>
      <w:r>
        <w:t>for future data retrievals without asking for user to login.</w:t>
      </w:r>
    </w:p>
    <w:p w:rsidR="00823B7F" w:rsidRDefault="00823B7F" w:rsidP="00823B7F">
      <w:r>
        <w:t xml:space="preserve">Next we retrieve </w:t>
      </w:r>
      <w:r w:rsidR="00684FCA">
        <w:t xml:space="preserve">Instagram </w:t>
      </w:r>
      <w:r>
        <w:t xml:space="preserve">data using the </w:t>
      </w:r>
      <w:r w:rsidR="00684FCA">
        <w:t xml:space="preserve">access token </w:t>
      </w:r>
      <w:r w:rsidR="008B4A99">
        <w:t xml:space="preserve">we saved. </w:t>
      </w:r>
      <w:r>
        <w:t xml:space="preserve">We loop through the </w:t>
      </w:r>
      <w:r w:rsidR="008B4A99">
        <w:t xml:space="preserve">results </w:t>
      </w:r>
      <w:r>
        <w:t>and render data to HTML5 page.</w:t>
      </w:r>
    </w:p>
    <w:tbl>
      <w:tblPr>
        <w:tblStyle w:val="GridTable2-Accent3"/>
        <w:tblW w:w="0" w:type="auto"/>
        <w:tblLook w:val="04A0" w:firstRow="1" w:lastRow="0" w:firstColumn="1" w:lastColumn="0" w:noHBand="0" w:noVBand="1"/>
      </w:tblPr>
      <w:tblGrid>
        <w:gridCol w:w="3152"/>
        <w:gridCol w:w="3205"/>
        <w:gridCol w:w="2921"/>
      </w:tblGrid>
      <w:tr w:rsidR="00823B7F" w:rsidTr="00710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rsidR="00823B7F" w:rsidRDefault="006A00B8" w:rsidP="0071022C">
            <w:pPr>
              <w:ind w:left="0"/>
            </w:pPr>
            <w:r>
              <w:lastRenderedPageBreak/>
              <w:t xml:space="preserve">Instagram </w:t>
            </w:r>
            <w:r w:rsidR="00823B7F">
              <w:t>API Name</w:t>
            </w:r>
          </w:p>
        </w:tc>
        <w:tc>
          <w:tcPr>
            <w:tcW w:w="3205" w:type="dxa"/>
          </w:tcPr>
          <w:p w:rsidR="00823B7F" w:rsidRDefault="00823B7F" w:rsidP="0071022C">
            <w:pPr>
              <w:ind w:left="0"/>
              <w:cnfStyle w:val="100000000000" w:firstRow="1" w:lastRow="0" w:firstColumn="0" w:lastColumn="0" w:oddVBand="0" w:evenVBand="0" w:oddHBand="0" w:evenHBand="0" w:firstRowFirstColumn="0" w:firstRowLastColumn="0" w:lastRowFirstColumn="0" w:lastRowLastColumn="0"/>
            </w:pPr>
            <w:r>
              <w:t>Version</w:t>
            </w:r>
          </w:p>
        </w:tc>
        <w:tc>
          <w:tcPr>
            <w:tcW w:w="2921" w:type="dxa"/>
          </w:tcPr>
          <w:p w:rsidR="00823B7F" w:rsidRDefault="00823B7F" w:rsidP="0071022C">
            <w:pPr>
              <w:ind w:left="0"/>
              <w:cnfStyle w:val="100000000000" w:firstRow="1" w:lastRow="0" w:firstColumn="0" w:lastColumn="0" w:oddVBand="0" w:evenVBand="0" w:oddHBand="0" w:evenHBand="0" w:firstRowFirstColumn="0" w:firstRowLastColumn="0" w:lastRowFirstColumn="0" w:lastRowLastColumn="0"/>
            </w:pPr>
            <w:r>
              <w:t>Details</w:t>
            </w:r>
          </w:p>
        </w:tc>
      </w:tr>
      <w:tr w:rsidR="00823B7F" w:rsidTr="00710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rsidR="00823B7F" w:rsidRDefault="006A00B8" w:rsidP="0071022C">
            <w:pPr>
              <w:ind w:left="0"/>
            </w:pPr>
            <w:proofErr w:type="spellStart"/>
            <w:r>
              <w:t>Skybrud.Social</w:t>
            </w:r>
            <w:proofErr w:type="spellEnd"/>
          </w:p>
        </w:tc>
        <w:tc>
          <w:tcPr>
            <w:tcW w:w="3205" w:type="dxa"/>
          </w:tcPr>
          <w:p w:rsidR="00823B7F" w:rsidRDefault="006A00B8" w:rsidP="0071022C">
            <w:pPr>
              <w:ind w:left="0"/>
              <w:cnfStyle w:val="000000100000" w:firstRow="0" w:lastRow="0" w:firstColumn="0" w:lastColumn="0" w:oddVBand="0" w:evenVBand="0" w:oddHBand="1" w:evenHBand="0" w:firstRowFirstColumn="0" w:firstRowLastColumn="0" w:lastRowFirstColumn="0" w:lastRowLastColumn="0"/>
            </w:pPr>
            <w:r>
              <w:t>0.9.3.0</w:t>
            </w:r>
          </w:p>
        </w:tc>
        <w:tc>
          <w:tcPr>
            <w:tcW w:w="2921" w:type="dxa"/>
          </w:tcPr>
          <w:p w:rsidR="00823B7F" w:rsidRDefault="00823B7F" w:rsidP="0071022C">
            <w:pPr>
              <w:ind w:left="0"/>
              <w:cnfStyle w:val="000000100000" w:firstRow="0" w:lastRow="0" w:firstColumn="0" w:lastColumn="0" w:oddVBand="0" w:evenVBand="0" w:oddHBand="1" w:evenHBand="0" w:firstRowFirstColumn="0" w:firstRowLastColumn="0" w:lastRowFirstColumn="0" w:lastRowLastColumn="0"/>
            </w:pPr>
            <w:r>
              <w:t xml:space="preserve">C# </w:t>
            </w:r>
          </w:p>
        </w:tc>
      </w:tr>
    </w:tbl>
    <w:p w:rsidR="00823B7F" w:rsidRDefault="00823B7F" w:rsidP="00823B7F"/>
    <w:p w:rsidR="00D67F39" w:rsidRDefault="00D67F39" w:rsidP="00D67F39">
      <w:pPr>
        <w:pStyle w:val="Heading3"/>
      </w:pPr>
      <w:r>
        <w:t>external auth workflow</w:t>
      </w:r>
    </w:p>
    <w:p w:rsidR="0036412E" w:rsidRDefault="0036412E" w:rsidP="00823B7F"/>
    <w:p w:rsidR="00D67F39" w:rsidRDefault="000C2172" w:rsidP="00823B7F">
      <w:r>
        <w:rPr>
          <w:noProof/>
          <w:lang w:eastAsia="en-US" w:bidi="bn-BD"/>
        </w:rPr>
        <w:drawing>
          <wp:inline distT="0" distB="0" distL="0" distR="0">
            <wp:extent cx="5943600" cy="459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t-aut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rsidR="00D67F39" w:rsidRDefault="00D67F39" w:rsidP="00823B7F"/>
    <w:p w:rsidR="002F2309" w:rsidRDefault="000855E7" w:rsidP="000855E7">
      <w:pPr>
        <w:pStyle w:val="Heading3"/>
      </w:pPr>
      <w:r>
        <w:t>LOCAL media</w:t>
      </w:r>
    </w:p>
    <w:p w:rsidR="000855E7" w:rsidRDefault="000855E7">
      <w:r>
        <w:t>User’s local Music Portfolio profile and media uploads use HTML5, native ASP.net controls and C#. No 3</w:t>
      </w:r>
      <w:r w:rsidRPr="000855E7">
        <w:rPr>
          <w:vertAlign w:val="superscript"/>
        </w:rPr>
        <w:t>rd</w:t>
      </w:r>
      <w:r>
        <w:t xml:space="preserve"> party APIs are used.</w:t>
      </w:r>
    </w:p>
    <w:p w:rsidR="00063064" w:rsidRDefault="00063064" w:rsidP="00FE51CD">
      <w:pPr>
        <w:pStyle w:val="Heading2"/>
      </w:pPr>
      <w:r>
        <w:t>WEB API</w:t>
      </w:r>
      <w:r w:rsidR="00FE51CD">
        <w:t xml:space="preserve"> technical details</w:t>
      </w:r>
    </w:p>
    <w:p w:rsidR="0049497D" w:rsidRDefault="001D3083">
      <w:r>
        <w:t xml:space="preserve">Our objective was to display all of musician’s data on mobile devices. Since none of the data from social media sites is stored in our databases, we make new API calls to these </w:t>
      </w:r>
      <w:r w:rsidR="00CF0007">
        <w:t xml:space="preserve">sites upon every visit. While this approach brings the latest updates from these sites, it presents a challenge for mobile apps. </w:t>
      </w:r>
    </w:p>
    <w:p w:rsidR="0049497D" w:rsidRDefault="00CF0007">
      <w:r>
        <w:lastRenderedPageBreak/>
        <w:t>None of these sites allow using same application ID and secret for websites and mobile apps</w:t>
      </w:r>
      <w:r w:rsidR="0049497D">
        <w:t xml:space="preserve"> and the APIs for mobile apps are different in many cases</w:t>
      </w:r>
      <w:r>
        <w:t xml:space="preserve">. Which means that if we wanted to talk to these social media sites, we would have to get new IDs and re-authenticate users for mobile platform. </w:t>
      </w:r>
    </w:p>
    <w:p w:rsidR="00063064" w:rsidRDefault="0049497D">
      <w:r>
        <w:t>To solve this problem, w</w:t>
      </w:r>
      <w:r w:rsidR="00654FB7">
        <w:t xml:space="preserve">e decided to create our own server side API for our mobile application. This API receives requests from our mobile app, pulls the same data that a web user otherwise </w:t>
      </w:r>
      <w:r>
        <w:t>would request and sends it back to mobile app in JSON format.</w:t>
      </w:r>
      <w:r w:rsidR="001962D6">
        <w:t xml:space="preserve"> Creating this API greatly simplified the mobile implementation, user authentication and data retrieval were taken out of the picture. It only had to be concerned with the presentation layer.</w:t>
      </w:r>
    </w:p>
    <w:p w:rsidR="00453658" w:rsidRDefault="00014263">
      <w:r>
        <w:t xml:space="preserve">We used .net ASMX web </w:t>
      </w:r>
      <w:r w:rsidR="003231CC">
        <w:t>API</w:t>
      </w:r>
      <w:r>
        <w:t xml:space="preserve"> and following functions we</w:t>
      </w:r>
      <w:r w:rsidR="003231CC">
        <w:t>re published. All functions are available for access via SOAP 1.1, SOAP 1.2 and HTTP GET.</w:t>
      </w:r>
      <w:r w:rsidR="00AA752F">
        <w:t xml:space="preserve"> All code for this API is written in C#.</w:t>
      </w:r>
    </w:p>
    <w:tbl>
      <w:tblPr>
        <w:tblStyle w:val="GridTable2-Accent3"/>
        <w:tblW w:w="0" w:type="auto"/>
        <w:tblLook w:val="04A0" w:firstRow="1" w:lastRow="0" w:firstColumn="1" w:lastColumn="0" w:noHBand="0" w:noVBand="1"/>
      </w:tblPr>
      <w:tblGrid>
        <w:gridCol w:w="2439"/>
        <w:gridCol w:w="2307"/>
        <w:gridCol w:w="2122"/>
        <w:gridCol w:w="2410"/>
      </w:tblGrid>
      <w:tr w:rsidR="00CC7992" w:rsidTr="00AA75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CC7992" w:rsidRDefault="00CC7992">
            <w:pPr>
              <w:ind w:left="0"/>
            </w:pPr>
            <w:r>
              <w:t>Function</w:t>
            </w:r>
          </w:p>
        </w:tc>
        <w:tc>
          <w:tcPr>
            <w:tcW w:w="2307" w:type="dxa"/>
          </w:tcPr>
          <w:p w:rsidR="00CC7992" w:rsidRDefault="00CC7992">
            <w:pPr>
              <w:ind w:left="0"/>
              <w:cnfStyle w:val="100000000000" w:firstRow="1" w:lastRow="0" w:firstColumn="0" w:lastColumn="0" w:oddVBand="0" w:evenVBand="0" w:oddHBand="0" w:evenHBand="0" w:firstRowFirstColumn="0" w:firstRowLastColumn="0" w:lastRowFirstColumn="0" w:lastRowLastColumn="0"/>
            </w:pPr>
            <w:r>
              <w:t>Parameters</w:t>
            </w:r>
          </w:p>
        </w:tc>
        <w:tc>
          <w:tcPr>
            <w:tcW w:w="2122" w:type="dxa"/>
          </w:tcPr>
          <w:p w:rsidR="00CC7992" w:rsidRDefault="00CC7992">
            <w:pPr>
              <w:ind w:left="0"/>
              <w:cnfStyle w:val="100000000000" w:firstRow="1" w:lastRow="0" w:firstColumn="0" w:lastColumn="0" w:oddVBand="0" w:evenVBand="0" w:oddHBand="0" w:evenHBand="0" w:firstRowFirstColumn="0" w:firstRowLastColumn="0" w:lastRowFirstColumn="0" w:lastRowLastColumn="0"/>
            </w:pPr>
            <w:r>
              <w:t>Response</w:t>
            </w:r>
          </w:p>
        </w:tc>
        <w:tc>
          <w:tcPr>
            <w:tcW w:w="2410" w:type="dxa"/>
          </w:tcPr>
          <w:p w:rsidR="00CC7992" w:rsidRDefault="00CC7992">
            <w:pPr>
              <w:ind w:left="0"/>
              <w:cnfStyle w:val="100000000000" w:firstRow="1" w:lastRow="0" w:firstColumn="0" w:lastColumn="0" w:oddVBand="0" w:evenVBand="0" w:oddHBand="0" w:evenHBand="0" w:firstRowFirstColumn="0" w:firstRowLastColumn="0" w:lastRowFirstColumn="0" w:lastRowLastColumn="0"/>
            </w:pPr>
            <w:r>
              <w:t>Purpose</w:t>
            </w:r>
          </w:p>
        </w:tc>
      </w:tr>
      <w:tr w:rsidR="00CC7992" w:rsidTr="00AA75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CC7992" w:rsidRDefault="00CC7992">
            <w:pPr>
              <w:ind w:left="0"/>
            </w:pPr>
            <w:r>
              <w:t>Filter</w:t>
            </w:r>
          </w:p>
        </w:tc>
        <w:tc>
          <w:tcPr>
            <w:tcW w:w="2307" w:type="dxa"/>
          </w:tcPr>
          <w:p w:rsidR="00CC7992" w:rsidRDefault="00CC7992">
            <w:pPr>
              <w:ind w:left="0"/>
              <w:cnfStyle w:val="000000100000" w:firstRow="0" w:lastRow="0" w:firstColumn="0" w:lastColumn="0" w:oddVBand="0" w:evenVBand="0" w:oddHBand="1" w:evenHBand="0" w:firstRowFirstColumn="0" w:firstRowLastColumn="0" w:lastRowFirstColumn="0" w:lastRowLastColumn="0"/>
            </w:pPr>
            <w:r>
              <w:t>Name, Genre</w:t>
            </w:r>
          </w:p>
        </w:tc>
        <w:tc>
          <w:tcPr>
            <w:tcW w:w="2122" w:type="dxa"/>
          </w:tcPr>
          <w:p w:rsidR="00CC7992" w:rsidRDefault="00CC7992" w:rsidP="00185C24">
            <w:pPr>
              <w:ind w:left="0"/>
              <w:cnfStyle w:val="000000100000" w:firstRow="0" w:lastRow="0" w:firstColumn="0" w:lastColumn="0" w:oddVBand="0" w:evenVBand="0" w:oddHBand="1" w:evenHBand="0" w:firstRowFirstColumn="0" w:firstRowLastColumn="0" w:lastRowFirstColumn="0" w:lastRowLastColumn="0"/>
            </w:pPr>
            <w:r>
              <w:t xml:space="preserve">Matching Musician’s </w:t>
            </w:r>
            <w:r w:rsidR="00185C24">
              <w:t xml:space="preserve">profiles (name, agent, biography, contact info, profile pic) </w:t>
            </w:r>
            <w:r>
              <w:t>in JSON</w:t>
            </w:r>
          </w:p>
        </w:tc>
        <w:tc>
          <w:tcPr>
            <w:tcW w:w="2410" w:type="dxa"/>
          </w:tcPr>
          <w:p w:rsidR="00CC7992" w:rsidRDefault="00185C24">
            <w:pPr>
              <w:ind w:left="0"/>
              <w:cnfStyle w:val="000000100000" w:firstRow="0" w:lastRow="0" w:firstColumn="0" w:lastColumn="0" w:oddVBand="0" w:evenVBand="0" w:oddHBand="1" w:evenHBand="0" w:firstRowFirstColumn="0" w:firstRowLastColumn="0" w:lastRowFirstColumn="0" w:lastRowLastColumn="0"/>
            </w:pPr>
            <w:r>
              <w:t>Allow android application to filter results without having the need to keep local cache.</w:t>
            </w:r>
          </w:p>
        </w:tc>
      </w:tr>
      <w:tr w:rsidR="00185C24" w:rsidTr="00AA752F">
        <w:tc>
          <w:tcPr>
            <w:cnfStyle w:val="001000000000" w:firstRow="0" w:lastRow="0" w:firstColumn="1" w:lastColumn="0" w:oddVBand="0" w:evenVBand="0" w:oddHBand="0" w:evenHBand="0" w:firstRowFirstColumn="0" w:firstRowLastColumn="0" w:lastRowFirstColumn="0" w:lastRowLastColumn="0"/>
            <w:tcW w:w="2439" w:type="dxa"/>
          </w:tcPr>
          <w:p w:rsidR="00185C24" w:rsidRDefault="00432F58">
            <w:pPr>
              <w:ind w:left="0"/>
            </w:pPr>
            <w:proofErr w:type="spellStart"/>
            <w:r>
              <w:t>getBio</w:t>
            </w:r>
            <w:proofErr w:type="spellEnd"/>
          </w:p>
        </w:tc>
        <w:tc>
          <w:tcPr>
            <w:tcW w:w="2307" w:type="dxa"/>
          </w:tcPr>
          <w:p w:rsidR="00185C24" w:rsidRDefault="00185C24">
            <w:pPr>
              <w:ind w:left="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2122" w:type="dxa"/>
          </w:tcPr>
          <w:p w:rsidR="00185C24" w:rsidRDefault="00432F58" w:rsidP="00185C24">
            <w:pPr>
              <w:ind w:left="0"/>
              <w:cnfStyle w:val="000000000000" w:firstRow="0" w:lastRow="0" w:firstColumn="0" w:lastColumn="0" w:oddVBand="0" w:evenVBand="0" w:oddHBand="0" w:evenHBand="0" w:firstRowFirstColumn="0" w:firstRowLastColumn="0" w:lastRowFirstColumn="0" w:lastRowLastColumn="0"/>
            </w:pPr>
            <w:r>
              <w:t>One Musician’s complete Biography</w:t>
            </w:r>
            <w:r w:rsidR="00A449AE">
              <w:t xml:space="preserve"> in JSON</w:t>
            </w:r>
          </w:p>
        </w:tc>
        <w:tc>
          <w:tcPr>
            <w:tcW w:w="2410" w:type="dxa"/>
          </w:tcPr>
          <w:p w:rsidR="00185C24" w:rsidRDefault="00432F58">
            <w:pPr>
              <w:ind w:left="0"/>
              <w:cnfStyle w:val="000000000000" w:firstRow="0" w:lastRow="0" w:firstColumn="0" w:lastColumn="0" w:oddVBand="0" w:evenVBand="0" w:oddHBand="0" w:evenHBand="0" w:firstRowFirstColumn="0" w:firstRowLastColumn="0" w:lastRowFirstColumn="0" w:lastRowLastColumn="0"/>
            </w:pPr>
            <w:r>
              <w:t>Once mobile user requests a musician’s details, this function is called.</w:t>
            </w:r>
          </w:p>
        </w:tc>
      </w:tr>
      <w:tr w:rsidR="00432F58" w:rsidTr="00AA75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432F58" w:rsidRDefault="00432F58">
            <w:pPr>
              <w:ind w:left="0"/>
            </w:pPr>
            <w:proofErr w:type="spellStart"/>
            <w:r>
              <w:t>getBioAll</w:t>
            </w:r>
            <w:proofErr w:type="spellEnd"/>
          </w:p>
        </w:tc>
        <w:tc>
          <w:tcPr>
            <w:tcW w:w="2307" w:type="dxa"/>
          </w:tcPr>
          <w:p w:rsidR="00432F58" w:rsidRDefault="00432F58">
            <w:pPr>
              <w:ind w:left="0"/>
              <w:cnfStyle w:val="000000100000" w:firstRow="0" w:lastRow="0" w:firstColumn="0" w:lastColumn="0" w:oddVBand="0" w:evenVBand="0" w:oddHBand="1" w:evenHBand="0" w:firstRowFirstColumn="0" w:firstRowLastColumn="0" w:lastRowFirstColumn="0" w:lastRowLastColumn="0"/>
            </w:pPr>
            <w:r>
              <w:t>None</w:t>
            </w:r>
          </w:p>
        </w:tc>
        <w:tc>
          <w:tcPr>
            <w:tcW w:w="2122" w:type="dxa"/>
          </w:tcPr>
          <w:p w:rsidR="00432F58" w:rsidRDefault="004E2F1A" w:rsidP="00185C24">
            <w:pPr>
              <w:ind w:left="0"/>
              <w:cnfStyle w:val="000000100000" w:firstRow="0" w:lastRow="0" w:firstColumn="0" w:lastColumn="0" w:oddVBand="0" w:evenVBand="0" w:oddHBand="1" w:evenHBand="0" w:firstRowFirstColumn="0" w:firstRowLastColumn="0" w:lastRowFirstColumn="0" w:lastRowLastColumn="0"/>
            </w:pPr>
            <w:r>
              <w:t>Returns Biography of top 20</w:t>
            </w:r>
            <w:r w:rsidR="00432F58">
              <w:t xml:space="preserve"> musicians</w:t>
            </w:r>
            <w:r w:rsidR="00A449AE">
              <w:t xml:space="preserve"> in JSON</w:t>
            </w:r>
          </w:p>
        </w:tc>
        <w:tc>
          <w:tcPr>
            <w:tcW w:w="2410" w:type="dxa"/>
          </w:tcPr>
          <w:p w:rsidR="00432F58" w:rsidRDefault="004E2F1A">
            <w:pPr>
              <w:ind w:left="0"/>
              <w:cnfStyle w:val="000000100000" w:firstRow="0" w:lastRow="0" w:firstColumn="0" w:lastColumn="0" w:oddVBand="0" w:evenVBand="0" w:oddHBand="1" w:evenHBand="0" w:firstRowFirstColumn="0" w:firstRowLastColumn="0" w:lastRowFirstColumn="0" w:lastRowLastColumn="0"/>
            </w:pPr>
            <w:r>
              <w:t>This is used when mobile app loads.</w:t>
            </w:r>
          </w:p>
        </w:tc>
      </w:tr>
      <w:tr w:rsidR="004E2F1A" w:rsidTr="00AA752F">
        <w:tc>
          <w:tcPr>
            <w:cnfStyle w:val="001000000000" w:firstRow="0" w:lastRow="0" w:firstColumn="1" w:lastColumn="0" w:oddVBand="0" w:evenVBand="0" w:oddHBand="0" w:evenHBand="0" w:firstRowFirstColumn="0" w:firstRowLastColumn="0" w:lastRowFirstColumn="0" w:lastRowLastColumn="0"/>
            <w:tcW w:w="2439" w:type="dxa"/>
          </w:tcPr>
          <w:p w:rsidR="004E2F1A" w:rsidRDefault="004E2F1A">
            <w:pPr>
              <w:ind w:left="0"/>
            </w:pPr>
            <w:proofErr w:type="spellStart"/>
            <w:r>
              <w:t>getFBPosts</w:t>
            </w:r>
            <w:proofErr w:type="spellEnd"/>
          </w:p>
        </w:tc>
        <w:tc>
          <w:tcPr>
            <w:tcW w:w="2307" w:type="dxa"/>
          </w:tcPr>
          <w:p w:rsidR="004E2F1A" w:rsidRDefault="004E2F1A">
            <w:pPr>
              <w:ind w:left="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2122" w:type="dxa"/>
          </w:tcPr>
          <w:p w:rsidR="004E2F1A" w:rsidRDefault="004E2F1A" w:rsidP="00185C24">
            <w:pPr>
              <w:ind w:left="0"/>
              <w:cnfStyle w:val="000000000000" w:firstRow="0" w:lastRow="0" w:firstColumn="0" w:lastColumn="0" w:oddVBand="0" w:evenVBand="0" w:oddHBand="0" w:evenHBand="0" w:firstRowFirstColumn="0" w:firstRowLastColumn="0" w:lastRowFirstColumn="0" w:lastRowLastColumn="0"/>
            </w:pPr>
            <w:r>
              <w:t xml:space="preserve">Returns Facebook </w:t>
            </w:r>
            <w:r w:rsidR="00A449AE">
              <w:t xml:space="preserve">posts </w:t>
            </w:r>
            <w:r>
              <w:t>data</w:t>
            </w:r>
            <w:r w:rsidR="00A449AE">
              <w:t xml:space="preserve"> in JSON</w:t>
            </w:r>
          </w:p>
        </w:tc>
        <w:tc>
          <w:tcPr>
            <w:tcW w:w="2410" w:type="dxa"/>
          </w:tcPr>
          <w:p w:rsidR="004E2F1A" w:rsidRDefault="004E2F1A">
            <w:pPr>
              <w:ind w:left="0"/>
              <w:cnfStyle w:val="000000000000" w:firstRow="0" w:lastRow="0" w:firstColumn="0" w:lastColumn="0" w:oddVBand="0" w:evenVBand="0" w:oddHBand="0" w:evenHBand="0" w:firstRowFirstColumn="0" w:firstRowLastColumn="0" w:lastRowFirstColumn="0" w:lastRowLastColumn="0"/>
            </w:pPr>
            <w:r>
              <w:t>When mobile user clicks on Facebook tab, this call is made.</w:t>
            </w:r>
          </w:p>
        </w:tc>
      </w:tr>
      <w:tr w:rsidR="004E2F1A" w:rsidTr="00AA75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4E2F1A" w:rsidRDefault="004E2F1A">
            <w:pPr>
              <w:ind w:left="0"/>
            </w:pPr>
            <w:proofErr w:type="spellStart"/>
            <w:r>
              <w:t>getFBProfile</w:t>
            </w:r>
            <w:proofErr w:type="spellEnd"/>
          </w:p>
        </w:tc>
        <w:tc>
          <w:tcPr>
            <w:tcW w:w="2307" w:type="dxa"/>
          </w:tcPr>
          <w:p w:rsidR="004E2F1A" w:rsidRDefault="004E2F1A">
            <w:pPr>
              <w:ind w:left="0"/>
              <w:cnfStyle w:val="000000100000" w:firstRow="0" w:lastRow="0" w:firstColumn="0" w:lastColumn="0" w:oddVBand="0" w:evenVBand="0" w:oddHBand="1" w:evenHBand="0" w:firstRowFirstColumn="0" w:firstRowLastColumn="0" w:lastRowFirstColumn="0" w:lastRowLastColumn="0"/>
            </w:pPr>
            <w:proofErr w:type="spellStart"/>
            <w:r>
              <w:t>UserID</w:t>
            </w:r>
            <w:proofErr w:type="spellEnd"/>
          </w:p>
        </w:tc>
        <w:tc>
          <w:tcPr>
            <w:tcW w:w="2122" w:type="dxa"/>
          </w:tcPr>
          <w:p w:rsidR="004E2F1A" w:rsidRDefault="004E2F1A" w:rsidP="00185C24">
            <w:pPr>
              <w:ind w:left="0"/>
              <w:cnfStyle w:val="000000100000" w:firstRow="0" w:lastRow="0" w:firstColumn="0" w:lastColumn="0" w:oddVBand="0" w:evenVBand="0" w:oddHBand="1" w:evenHBand="0" w:firstRowFirstColumn="0" w:firstRowLastColumn="0" w:lastRowFirstColumn="0" w:lastRowLastColumn="0"/>
            </w:pPr>
            <w:r>
              <w:t>Returns Facebook profile data</w:t>
            </w:r>
            <w:r w:rsidR="00A449AE">
              <w:t xml:space="preserve"> in JSON</w:t>
            </w:r>
          </w:p>
        </w:tc>
        <w:tc>
          <w:tcPr>
            <w:tcW w:w="2410" w:type="dxa"/>
          </w:tcPr>
          <w:p w:rsidR="004E2F1A" w:rsidRDefault="00A449AE">
            <w:pPr>
              <w:ind w:left="0"/>
              <w:cnfStyle w:val="000000100000" w:firstRow="0" w:lastRow="0" w:firstColumn="0" w:lastColumn="0" w:oddVBand="0" w:evenVBand="0" w:oddHBand="1" w:evenHBand="0" w:firstRowFirstColumn="0" w:firstRowLastColumn="0" w:lastRowFirstColumn="0" w:lastRowLastColumn="0"/>
            </w:pPr>
            <w:r>
              <w:t>When mobile user clicks on Facebook tab, this call is made.</w:t>
            </w:r>
          </w:p>
        </w:tc>
      </w:tr>
      <w:tr w:rsidR="00A449AE" w:rsidTr="00AA752F">
        <w:tc>
          <w:tcPr>
            <w:cnfStyle w:val="001000000000" w:firstRow="0" w:lastRow="0" w:firstColumn="1" w:lastColumn="0" w:oddVBand="0" w:evenVBand="0" w:oddHBand="0" w:evenHBand="0" w:firstRowFirstColumn="0" w:firstRowLastColumn="0" w:lastRowFirstColumn="0" w:lastRowLastColumn="0"/>
            <w:tcW w:w="2439" w:type="dxa"/>
          </w:tcPr>
          <w:p w:rsidR="00A449AE" w:rsidRDefault="00A449AE">
            <w:pPr>
              <w:ind w:left="0"/>
            </w:pPr>
            <w:proofErr w:type="spellStart"/>
            <w:r>
              <w:t>getInstagram</w:t>
            </w:r>
            <w:proofErr w:type="spellEnd"/>
          </w:p>
        </w:tc>
        <w:tc>
          <w:tcPr>
            <w:tcW w:w="2307" w:type="dxa"/>
          </w:tcPr>
          <w:p w:rsidR="00A449AE" w:rsidRDefault="00A449AE">
            <w:pPr>
              <w:ind w:left="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2122" w:type="dxa"/>
          </w:tcPr>
          <w:p w:rsidR="00A449AE" w:rsidRDefault="00A449AE" w:rsidP="00185C24">
            <w:pPr>
              <w:ind w:left="0"/>
              <w:cnfStyle w:val="000000000000" w:firstRow="0" w:lastRow="0" w:firstColumn="0" w:lastColumn="0" w:oddVBand="0" w:evenVBand="0" w:oddHBand="0" w:evenHBand="0" w:firstRowFirstColumn="0" w:firstRowLastColumn="0" w:lastRowFirstColumn="0" w:lastRowLastColumn="0"/>
            </w:pPr>
            <w:r>
              <w:t>Returns Instagram data in JSON</w:t>
            </w:r>
          </w:p>
        </w:tc>
        <w:tc>
          <w:tcPr>
            <w:tcW w:w="2410" w:type="dxa"/>
          </w:tcPr>
          <w:p w:rsidR="00A449AE" w:rsidRDefault="00A449AE">
            <w:pPr>
              <w:ind w:left="0"/>
              <w:cnfStyle w:val="000000000000" w:firstRow="0" w:lastRow="0" w:firstColumn="0" w:lastColumn="0" w:oddVBand="0" w:evenVBand="0" w:oddHBand="0" w:evenHBand="0" w:firstRowFirstColumn="0" w:firstRowLastColumn="0" w:lastRowFirstColumn="0" w:lastRowLastColumn="0"/>
            </w:pPr>
            <w:r>
              <w:t>When mobile user clicks on Instagram tab, this call is made.</w:t>
            </w:r>
          </w:p>
        </w:tc>
      </w:tr>
      <w:tr w:rsidR="00A449AE" w:rsidTr="00AA75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A449AE" w:rsidRDefault="00A449AE">
            <w:pPr>
              <w:ind w:left="0"/>
            </w:pPr>
            <w:proofErr w:type="spellStart"/>
            <w:r>
              <w:t>getLocalMedia</w:t>
            </w:r>
            <w:proofErr w:type="spellEnd"/>
          </w:p>
        </w:tc>
        <w:tc>
          <w:tcPr>
            <w:tcW w:w="2307" w:type="dxa"/>
          </w:tcPr>
          <w:p w:rsidR="00A449AE" w:rsidRDefault="00A449AE">
            <w:pPr>
              <w:ind w:left="0"/>
              <w:cnfStyle w:val="000000100000" w:firstRow="0" w:lastRow="0" w:firstColumn="0" w:lastColumn="0" w:oddVBand="0" w:evenVBand="0" w:oddHBand="1" w:evenHBand="0" w:firstRowFirstColumn="0" w:firstRowLastColumn="0" w:lastRowFirstColumn="0" w:lastRowLastColumn="0"/>
            </w:pPr>
            <w:proofErr w:type="spellStart"/>
            <w:r>
              <w:t>UserID</w:t>
            </w:r>
            <w:proofErr w:type="spellEnd"/>
          </w:p>
        </w:tc>
        <w:tc>
          <w:tcPr>
            <w:tcW w:w="2122" w:type="dxa"/>
          </w:tcPr>
          <w:p w:rsidR="00A449AE" w:rsidRDefault="00A449AE" w:rsidP="00185C24">
            <w:pPr>
              <w:ind w:left="0"/>
              <w:cnfStyle w:val="000000100000" w:firstRow="0" w:lastRow="0" w:firstColumn="0" w:lastColumn="0" w:oddVBand="0" w:evenVBand="0" w:oddHBand="1" w:evenHBand="0" w:firstRowFirstColumn="0" w:firstRowLastColumn="0" w:lastRowFirstColumn="0" w:lastRowLastColumn="0"/>
            </w:pPr>
            <w:r>
              <w:t>Returns</w:t>
            </w:r>
            <w:r w:rsidR="006D6DBE">
              <w:t xml:space="preserve"> locally saved audio/video data in JSON</w:t>
            </w:r>
          </w:p>
        </w:tc>
        <w:tc>
          <w:tcPr>
            <w:tcW w:w="2410" w:type="dxa"/>
          </w:tcPr>
          <w:p w:rsidR="00A449AE" w:rsidRDefault="006D6DBE">
            <w:pPr>
              <w:ind w:left="0"/>
              <w:cnfStyle w:val="000000100000" w:firstRow="0" w:lastRow="0" w:firstColumn="0" w:lastColumn="0" w:oddVBand="0" w:evenVBand="0" w:oddHBand="1" w:evenHBand="0" w:firstRowFirstColumn="0" w:firstRowLastColumn="0" w:lastRowFirstColumn="0" w:lastRowLastColumn="0"/>
            </w:pPr>
            <w:r>
              <w:t>When mobile user clicks on Local tab, this call is made.</w:t>
            </w:r>
          </w:p>
        </w:tc>
      </w:tr>
      <w:tr w:rsidR="006D6DBE" w:rsidTr="00AA752F">
        <w:tc>
          <w:tcPr>
            <w:cnfStyle w:val="001000000000" w:firstRow="0" w:lastRow="0" w:firstColumn="1" w:lastColumn="0" w:oddVBand="0" w:evenVBand="0" w:oddHBand="0" w:evenHBand="0" w:firstRowFirstColumn="0" w:firstRowLastColumn="0" w:lastRowFirstColumn="0" w:lastRowLastColumn="0"/>
            <w:tcW w:w="2439" w:type="dxa"/>
          </w:tcPr>
          <w:p w:rsidR="006D6DBE" w:rsidRDefault="006D6DBE">
            <w:pPr>
              <w:ind w:left="0"/>
            </w:pPr>
            <w:proofErr w:type="spellStart"/>
            <w:r>
              <w:t>getSoundCloud</w:t>
            </w:r>
            <w:proofErr w:type="spellEnd"/>
          </w:p>
        </w:tc>
        <w:tc>
          <w:tcPr>
            <w:tcW w:w="2307" w:type="dxa"/>
          </w:tcPr>
          <w:p w:rsidR="006D6DBE" w:rsidRDefault="006D6DBE">
            <w:pPr>
              <w:ind w:left="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2122" w:type="dxa"/>
          </w:tcPr>
          <w:p w:rsidR="006D6DBE" w:rsidRDefault="006D6DBE" w:rsidP="00185C24">
            <w:pPr>
              <w:ind w:left="0"/>
              <w:cnfStyle w:val="000000000000" w:firstRow="0" w:lastRow="0" w:firstColumn="0" w:lastColumn="0" w:oddVBand="0" w:evenVBand="0" w:oddHBand="0" w:evenHBand="0" w:firstRowFirstColumn="0" w:firstRowLastColumn="0" w:lastRowFirstColumn="0" w:lastRowLastColumn="0"/>
            </w:pPr>
            <w:r>
              <w:t>Returns SoundCloud ID</w:t>
            </w:r>
          </w:p>
        </w:tc>
        <w:tc>
          <w:tcPr>
            <w:tcW w:w="2410" w:type="dxa"/>
          </w:tcPr>
          <w:p w:rsidR="006D6DBE" w:rsidRDefault="006D6DBE">
            <w:pPr>
              <w:ind w:left="0"/>
              <w:cnfStyle w:val="000000000000" w:firstRow="0" w:lastRow="0" w:firstColumn="0" w:lastColumn="0" w:oddVBand="0" w:evenVBand="0" w:oddHBand="0" w:evenHBand="0" w:firstRowFirstColumn="0" w:firstRowLastColumn="0" w:lastRowFirstColumn="0" w:lastRowLastColumn="0"/>
            </w:pPr>
            <w:r>
              <w:t>When mobile user clicks on SoundCloud tab, this call is made.</w:t>
            </w:r>
          </w:p>
        </w:tc>
      </w:tr>
      <w:tr w:rsidR="006D6DBE" w:rsidTr="00AA75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6D6DBE" w:rsidRDefault="006D6DBE">
            <w:pPr>
              <w:ind w:left="0"/>
            </w:pPr>
            <w:proofErr w:type="spellStart"/>
            <w:r>
              <w:t>getTwitter</w:t>
            </w:r>
            <w:proofErr w:type="spellEnd"/>
          </w:p>
        </w:tc>
        <w:tc>
          <w:tcPr>
            <w:tcW w:w="2307" w:type="dxa"/>
          </w:tcPr>
          <w:p w:rsidR="006D6DBE" w:rsidRDefault="006D6DBE">
            <w:pPr>
              <w:ind w:left="0"/>
              <w:cnfStyle w:val="000000100000" w:firstRow="0" w:lastRow="0" w:firstColumn="0" w:lastColumn="0" w:oddVBand="0" w:evenVBand="0" w:oddHBand="1" w:evenHBand="0" w:firstRowFirstColumn="0" w:firstRowLastColumn="0" w:lastRowFirstColumn="0" w:lastRowLastColumn="0"/>
            </w:pPr>
            <w:proofErr w:type="spellStart"/>
            <w:r>
              <w:t>UserID</w:t>
            </w:r>
            <w:proofErr w:type="spellEnd"/>
          </w:p>
        </w:tc>
        <w:tc>
          <w:tcPr>
            <w:tcW w:w="2122" w:type="dxa"/>
          </w:tcPr>
          <w:p w:rsidR="006D6DBE" w:rsidRDefault="006D6DBE" w:rsidP="00185C24">
            <w:pPr>
              <w:ind w:left="0"/>
              <w:cnfStyle w:val="000000100000" w:firstRow="0" w:lastRow="0" w:firstColumn="0" w:lastColumn="0" w:oddVBand="0" w:evenVBand="0" w:oddHBand="1" w:evenHBand="0" w:firstRowFirstColumn="0" w:firstRowLastColumn="0" w:lastRowFirstColumn="0" w:lastRowLastColumn="0"/>
            </w:pPr>
            <w:r>
              <w:t>Returns Twitter data in JSON</w:t>
            </w:r>
          </w:p>
        </w:tc>
        <w:tc>
          <w:tcPr>
            <w:tcW w:w="2410" w:type="dxa"/>
          </w:tcPr>
          <w:p w:rsidR="006D6DBE" w:rsidRDefault="006D6DBE">
            <w:pPr>
              <w:ind w:left="0"/>
              <w:cnfStyle w:val="000000100000" w:firstRow="0" w:lastRow="0" w:firstColumn="0" w:lastColumn="0" w:oddVBand="0" w:evenVBand="0" w:oddHBand="1" w:evenHBand="0" w:firstRowFirstColumn="0" w:firstRowLastColumn="0" w:lastRowFirstColumn="0" w:lastRowLastColumn="0"/>
            </w:pPr>
            <w:r>
              <w:t>When mobile user clicks on Twitter tab, this call is made.</w:t>
            </w:r>
          </w:p>
        </w:tc>
      </w:tr>
    </w:tbl>
    <w:p w:rsidR="00014263" w:rsidRDefault="00014263"/>
    <w:p w:rsidR="00E65F81" w:rsidRDefault="00E65F81" w:rsidP="00FE51CD">
      <w:pPr>
        <w:pStyle w:val="Heading2"/>
      </w:pPr>
      <w:r>
        <w:lastRenderedPageBreak/>
        <w:t>DATABASE</w:t>
      </w:r>
      <w:r w:rsidR="00FE51CD">
        <w:t xml:space="preserve"> technical details</w:t>
      </w:r>
    </w:p>
    <w:p w:rsidR="00C44C41" w:rsidRDefault="00A2031D">
      <w:r>
        <w:t>We used Microsoft SQL Server 2012 as our database platform. Since we do not save any social media</w:t>
      </w:r>
      <w:r w:rsidR="00A108B8">
        <w:t xml:space="preserve"> content, database storage is minimal and limited to some metadata, user’s profile credentials and access codes.</w:t>
      </w:r>
    </w:p>
    <w:p w:rsidR="00FC7042" w:rsidRDefault="00FC7042">
      <w:r>
        <w:t>Tables</w:t>
      </w:r>
    </w:p>
    <w:p w:rsidR="00A108B8" w:rsidRDefault="00A20CA4">
      <w:r>
        <w:t>Custom tables include tables for site login, one table for each of social media sites, one table for local media pointers and one table for musician profiles.</w:t>
      </w:r>
    </w:p>
    <w:p w:rsidR="00FC7042" w:rsidRDefault="00FC7042">
      <w:r>
        <w:t>Views</w:t>
      </w:r>
    </w:p>
    <w:p w:rsidR="00A20CA4" w:rsidRDefault="00A20CA4">
      <w:r>
        <w:t xml:space="preserve">In addition to </w:t>
      </w:r>
      <w:r w:rsidR="00FC7042">
        <w:t xml:space="preserve">tables, we created a view to return most viewed musicians. This view joins the musicians table with a </w:t>
      </w:r>
      <w:r w:rsidR="003B7E2B">
        <w:t>view count</w:t>
      </w:r>
      <w:r w:rsidR="00FC7042">
        <w:t xml:space="preserve"> table.</w:t>
      </w:r>
    </w:p>
    <w:p w:rsidR="00FC7042" w:rsidRDefault="00FC7042">
      <w:r>
        <w:t>Stored Procedures</w:t>
      </w:r>
    </w:p>
    <w:p w:rsidR="00FC7042" w:rsidRDefault="00FC7042">
      <w:r>
        <w:t>Instead of embedding SQL into our C# code, we wrote stored procedures on MSSQL server</w:t>
      </w:r>
      <w:r w:rsidR="003B7E2B">
        <w:t xml:space="preserve"> for all inserts and updates.</w:t>
      </w:r>
    </w:p>
    <w:p w:rsidR="001803AF" w:rsidRDefault="001803AF">
      <w:r>
        <w:rPr>
          <w:noProof/>
          <w:lang w:eastAsia="en-US" w:bidi="bn-BD"/>
        </w:rPr>
        <w:drawing>
          <wp:inline distT="0" distB="0" distL="0" distR="0">
            <wp:extent cx="5943600" cy="4588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588510"/>
                    </a:xfrm>
                    <a:prstGeom prst="rect">
                      <a:avLst/>
                    </a:prstGeom>
                  </pic:spPr>
                </pic:pic>
              </a:graphicData>
            </a:graphic>
          </wp:inline>
        </w:drawing>
      </w:r>
    </w:p>
    <w:p w:rsidR="001803AF" w:rsidRDefault="001803AF"/>
    <w:p w:rsidR="00063064" w:rsidRDefault="00063064" w:rsidP="0028590E">
      <w:pPr>
        <w:pStyle w:val="Heading2"/>
        <w:ind w:left="0"/>
      </w:pPr>
      <w:r>
        <w:lastRenderedPageBreak/>
        <w:t>ANDROID</w:t>
      </w:r>
      <w:r w:rsidR="00FE51CD">
        <w:t xml:space="preserve"> technical details</w:t>
      </w:r>
    </w:p>
    <w:p w:rsidR="00B1599A" w:rsidRDefault="007F72B0" w:rsidP="0028590E">
      <w:pPr>
        <w:ind w:left="0"/>
      </w:pPr>
      <w:r>
        <w:t xml:space="preserve">Minimum SDK required to run the Android app is SDK 14 which is Android 4.0 </w:t>
      </w:r>
      <w:proofErr w:type="spellStart"/>
      <w:r>
        <w:t>IceCream</w:t>
      </w:r>
      <w:proofErr w:type="spellEnd"/>
      <w:r>
        <w:t xml:space="preserve"> Sandwich. Contrary to the website, the Android app is view only as it is complicated to setup Authentication for the Android app and we did not have sufficient time to do so. </w:t>
      </w:r>
      <w:r w:rsidR="006703C7">
        <w:t xml:space="preserve">As mentioned earlier, the app makes web API calls to get JSON data. Each web API call is done on a separate thread to take load off the main thread. Since kernel allocates only a certain amount of memory to the app, each bitmap image downloaded gets recycled after the corresponding </w:t>
      </w:r>
      <w:r w:rsidR="00EA361F">
        <w:t>fragments</w:t>
      </w:r>
      <w:r w:rsidR="006703C7">
        <w:t xml:space="preserve"> gets destroyed. </w:t>
      </w:r>
    </w:p>
    <w:p w:rsidR="00BB262E" w:rsidRDefault="00BB262E" w:rsidP="0028590E">
      <w:pPr>
        <w:ind w:left="0"/>
      </w:pPr>
      <w:r>
        <w:t xml:space="preserve">The app has </w:t>
      </w:r>
      <w:r w:rsidR="006703C7">
        <w:t>four</w:t>
      </w:r>
      <w:r>
        <w:t xml:space="preserve"> </w:t>
      </w:r>
      <w:r w:rsidR="006703C7">
        <w:t>fragments</w:t>
      </w:r>
      <w:r>
        <w:t xml:space="preserve">, </w:t>
      </w:r>
      <w:r w:rsidRPr="00B1599A">
        <w:rPr>
          <w:b/>
          <w:bCs/>
        </w:rPr>
        <w:t xml:space="preserve">Most </w:t>
      </w:r>
      <w:r w:rsidR="006703C7" w:rsidRPr="00B1599A">
        <w:rPr>
          <w:b/>
          <w:bCs/>
        </w:rPr>
        <w:t>V</w:t>
      </w:r>
      <w:r w:rsidRPr="00B1599A">
        <w:rPr>
          <w:b/>
          <w:bCs/>
        </w:rPr>
        <w:t>iewed Artists</w:t>
      </w:r>
      <w:r>
        <w:t xml:space="preserve">, </w:t>
      </w:r>
      <w:r w:rsidRPr="00B1599A">
        <w:rPr>
          <w:b/>
          <w:bCs/>
        </w:rPr>
        <w:t>Search by Name</w:t>
      </w:r>
      <w:r w:rsidR="006703C7">
        <w:t>,</w:t>
      </w:r>
      <w:r>
        <w:t xml:space="preserve"> </w:t>
      </w:r>
      <w:r w:rsidRPr="00B1599A">
        <w:rPr>
          <w:b/>
          <w:bCs/>
        </w:rPr>
        <w:t>Search by Genre</w:t>
      </w:r>
      <w:r w:rsidR="006703C7">
        <w:t xml:space="preserve"> and </w:t>
      </w:r>
      <w:r w:rsidR="006703C7" w:rsidRPr="00B1599A">
        <w:rPr>
          <w:b/>
          <w:bCs/>
        </w:rPr>
        <w:t>Artist Profile</w:t>
      </w:r>
      <w:r>
        <w:t>.</w:t>
      </w:r>
    </w:p>
    <w:p w:rsidR="00CC6810" w:rsidRDefault="006703C7" w:rsidP="0028590E">
      <w:pPr>
        <w:ind w:left="0"/>
      </w:pPr>
      <w:r w:rsidRPr="00B1599A">
        <w:rPr>
          <w:b/>
          <w:bCs/>
        </w:rPr>
        <w:t>Most Viewed Artists</w:t>
      </w:r>
      <w:r>
        <w:t xml:space="preserve"> </w:t>
      </w:r>
      <w:r w:rsidR="00D33982">
        <w:t>fragment</w:t>
      </w:r>
      <w:r>
        <w:t>, just like the home page in the website, displays the artist in order of the page views that they have had in both Android app and the website.</w:t>
      </w:r>
      <w:r w:rsidR="00990E58">
        <w:t xml:space="preserve"> </w:t>
      </w:r>
      <w:r w:rsidR="00990E58">
        <w:t xml:space="preserve">It makes </w:t>
      </w:r>
      <w:proofErr w:type="spellStart"/>
      <w:r w:rsidR="00990E58">
        <w:t>getBioAll</w:t>
      </w:r>
      <w:proofErr w:type="spellEnd"/>
      <w:r w:rsidR="00990E58">
        <w:t xml:space="preserve"> web </w:t>
      </w:r>
      <w:r w:rsidR="00990E58">
        <w:t>API</w:t>
      </w:r>
      <w:r w:rsidR="00990E58">
        <w:t xml:space="preserve"> call to get data. </w:t>
      </w:r>
      <w:r>
        <w:t xml:space="preserve">For each artist, this </w:t>
      </w:r>
      <w:r w:rsidR="00D33982">
        <w:t>fragment</w:t>
      </w:r>
      <w:r>
        <w:t xml:space="preserve"> displays </w:t>
      </w:r>
      <w:r w:rsidR="00D33982">
        <w:t xml:space="preserve">name, genre, profile picture and 150 characters of biography. </w:t>
      </w:r>
    </w:p>
    <w:p w:rsidR="0028590E" w:rsidRDefault="00990E58" w:rsidP="0028590E">
      <w:pPr>
        <w:ind w:left="0"/>
      </w:pPr>
      <w:r w:rsidRPr="00B1599A">
        <w:rPr>
          <w:b/>
          <w:bCs/>
        </w:rPr>
        <w:t xml:space="preserve">Search by Name </w:t>
      </w:r>
      <w:r w:rsidRPr="00B1599A">
        <w:t>fragment</w:t>
      </w:r>
      <w:r>
        <w:t xml:space="preserve"> lets user search for an artist by name using the </w:t>
      </w:r>
      <w:proofErr w:type="spellStart"/>
      <w:r>
        <w:t>searchview</w:t>
      </w:r>
      <w:proofErr w:type="spellEnd"/>
      <w:r>
        <w:t>.</w:t>
      </w:r>
      <w:r w:rsidR="00C21921">
        <w:t xml:space="preserve"> One of the features of the </w:t>
      </w:r>
      <w:proofErr w:type="spellStart"/>
      <w:r w:rsidR="00C21921">
        <w:t>searchview</w:t>
      </w:r>
      <w:proofErr w:type="spellEnd"/>
      <w:r w:rsidR="00C21921">
        <w:t xml:space="preserve"> is that it lists recently submitted queries so that the user does not have to repeat their search and simply click on one of the previous queries.</w:t>
      </w:r>
      <w:r>
        <w:t xml:space="preserve"> For each search query submission, it stores the submission query in native SQLite database</w:t>
      </w:r>
      <w:r w:rsidR="00C21921">
        <w:t xml:space="preserve"> and when the </w:t>
      </w:r>
      <w:proofErr w:type="spellStart"/>
      <w:r w:rsidR="00C21921">
        <w:t>searchview</w:t>
      </w:r>
      <w:proofErr w:type="spellEnd"/>
      <w:r w:rsidR="00C21921">
        <w:t xml:space="preserve"> is expanded, it lists those queries.</w:t>
      </w:r>
      <w:r w:rsidR="0028590E">
        <w:t xml:space="preserve"> The user also has the option to clear search history by clicking the “Clear History” button.</w:t>
      </w:r>
      <w:r w:rsidR="00DD67F1">
        <w:t xml:space="preserve"> It makes Filter web API</w:t>
      </w:r>
      <w:r w:rsidR="0028590E">
        <w:t xml:space="preserve"> call</w:t>
      </w:r>
      <w:r w:rsidR="00DD67F1">
        <w:t xml:space="preserve"> </w:t>
      </w:r>
      <w:r w:rsidR="000A4512">
        <w:t>to get JSON data and has similar feature</w:t>
      </w:r>
      <w:r w:rsidR="0028590E">
        <w:t xml:space="preserve"> to Most Viewed Artists when it comes to displaying the list of artists.</w:t>
      </w:r>
    </w:p>
    <w:p w:rsidR="00990E58" w:rsidRDefault="0028590E" w:rsidP="0028590E">
      <w:pPr>
        <w:ind w:left="0"/>
      </w:pPr>
      <w:r w:rsidRPr="00B1599A">
        <w:rPr>
          <w:b/>
          <w:bCs/>
        </w:rPr>
        <w:t>Search by Genre</w:t>
      </w:r>
      <w:r>
        <w:t xml:space="preserve"> fragment is very similar to Search by Name fragment except instead of a </w:t>
      </w:r>
      <w:proofErr w:type="spellStart"/>
      <w:r>
        <w:t>searchview</w:t>
      </w:r>
      <w:proofErr w:type="spellEnd"/>
      <w:r>
        <w:t xml:space="preserve"> user can filter artists by selecting a genre from the dropdown spinner. Once the user selects a genre, Filter web API call is made and displays all artists of the genre selected.</w:t>
      </w:r>
    </w:p>
    <w:p w:rsidR="0028590E" w:rsidRDefault="0028590E" w:rsidP="0028590E">
      <w:pPr>
        <w:ind w:left="0"/>
      </w:pPr>
      <w:r>
        <w:t xml:space="preserve">On each of the three earlier fragments discussed, user can view the artist’s profile page by clicking on the profile image which in turn starts </w:t>
      </w:r>
      <w:r w:rsidRPr="00B1599A">
        <w:rPr>
          <w:b/>
          <w:bCs/>
        </w:rPr>
        <w:t xml:space="preserve">Artist Profile </w:t>
      </w:r>
      <w:r>
        <w:t>fragment. This fragment displays user’s full biography, social media profiles and features a custom media player for the local music database.</w:t>
      </w:r>
      <w:r w:rsidR="00666BC9">
        <w:t xml:space="preserve"> Each tabs are loaded asynchronously on separate threads to improve performance as they make calls to their corresponding web APIs. All social media profiles are displayed in </w:t>
      </w:r>
      <w:proofErr w:type="spellStart"/>
      <w:r w:rsidR="00666BC9">
        <w:t>webview</w:t>
      </w:r>
      <w:proofErr w:type="spellEnd"/>
      <w:r w:rsidR="00666BC9">
        <w:t xml:space="preserve"> since </w:t>
      </w:r>
      <w:proofErr w:type="spellStart"/>
      <w:r w:rsidR="00666BC9">
        <w:t>webview</w:t>
      </w:r>
      <w:proofErr w:type="spellEnd"/>
      <w:r w:rsidR="00666BC9">
        <w:t xml:space="preserve"> requires less memory to load and display data. </w:t>
      </w:r>
      <w:r w:rsidR="00B018C5">
        <w:t xml:space="preserve">On destroy, the fragment destroys the media player and </w:t>
      </w:r>
      <w:r w:rsidR="00525D23">
        <w:t>all</w:t>
      </w:r>
      <w:r w:rsidR="00B018C5">
        <w:t xml:space="preserve"> </w:t>
      </w:r>
      <w:proofErr w:type="spellStart"/>
      <w:r w:rsidR="00B018C5">
        <w:t>webview</w:t>
      </w:r>
      <w:r w:rsidR="00525D23">
        <w:t>s</w:t>
      </w:r>
      <w:bookmarkStart w:id="0" w:name="_GoBack"/>
      <w:bookmarkEnd w:id="0"/>
      <w:proofErr w:type="spellEnd"/>
      <w:r w:rsidR="00B018C5">
        <w:t xml:space="preserve"> so that media playbacks do not overlap.</w:t>
      </w:r>
      <w:r>
        <w:t xml:space="preserve"> </w:t>
      </w:r>
    </w:p>
    <w:p w:rsidR="00CC6810" w:rsidRDefault="00CC6810">
      <w:pPr>
        <w:spacing w:before="0" w:after="240" w:line="252" w:lineRule="auto"/>
        <w:ind w:left="0" w:right="0"/>
      </w:pPr>
      <w:r>
        <w:br w:type="page"/>
      </w:r>
    </w:p>
    <w:p w:rsidR="009A0DD5" w:rsidRDefault="000F1E2D" w:rsidP="000F1E2D">
      <w:pPr>
        <w:pStyle w:val="Heading2"/>
      </w:pPr>
      <w:r>
        <w:lastRenderedPageBreak/>
        <w:t>appendix i</w:t>
      </w:r>
    </w:p>
    <w:p w:rsidR="000F1E2D" w:rsidRDefault="000F1E2D" w:rsidP="000F1E2D">
      <w:pPr>
        <w:pStyle w:val="Heading3"/>
      </w:pPr>
      <w:r>
        <w:t>Weekly Agenda and Team Notes</w:t>
      </w:r>
    </w:p>
    <w:p w:rsidR="000F1E2D" w:rsidRPr="00164318" w:rsidRDefault="000F1E2D" w:rsidP="000F1E2D">
      <w:pPr>
        <w:rPr>
          <w:u w:val="single"/>
        </w:rPr>
      </w:pPr>
      <w:r w:rsidRPr="00164318">
        <w:rPr>
          <w:u w:val="single"/>
        </w:rPr>
        <w:t>06/02 – 06/09</w:t>
      </w:r>
    </w:p>
    <w:p w:rsidR="000F1E2D" w:rsidRPr="00164318" w:rsidRDefault="000F1E2D" w:rsidP="000F1E2D">
      <w:pPr>
        <w:numPr>
          <w:ilvl w:val="0"/>
          <w:numId w:val="10"/>
        </w:numPr>
        <w:spacing w:before="0" w:after="160" w:line="480" w:lineRule="auto"/>
        <w:ind w:right="0" w:hanging="360"/>
        <w:contextualSpacing/>
      </w:pPr>
      <w:r w:rsidRPr="00164318">
        <w:t>Initial DB schema is complete, we have defined our initial entities and their attributes. Separate document with details is attached.</w:t>
      </w:r>
    </w:p>
    <w:p w:rsidR="000F1E2D" w:rsidRPr="00164318" w:rsidRDefault="000F1E2D" w:rsidP="000F1E2D">
      <w:pPr>
        <w:numPr>
          <w:ilvl w:val="0"/>
          <w:numId w:val="10"/>
        </w:numPr>
        <w:spacing w:before="0" w:after="160" w:line="480" w:lineRule="auto"/>
        <w:ind w:right="0" w:hanging="360"/>
        <w:contextualSpacing/>
      </w:pPr>
      <w:r w:rsidRPr="00164318">
        <w:t xml:space="preserve">We have created a basic site, it can viewed at </w:t>
      </w:r>
      <w:hyperlink r:id="rId16" w:history="1">
        <w:r w:rsidRPr="00164318">
          <w:rPr>
            <w:rStyle w:val="Hyperlink"/>
            <w:color w:val="0563C1"/>
          </w:rPr>
          <w:t>http://mp.makhdumi.net</w:t>
        </w:r>
      </w:hyperlink>
      <w:r w:rsidRPr="00164318">
        <w:t xml:space="preserve"> . This site is using bootstrap library and will conform to RWD (Responsive Web Design). </w:t>
      </w:r>
    </w:p>
    <w:p w:rsidR="000F1E2D" w:rsidRPr="00164318" w:rsidRDefault="000F1E2D" w:rsidP="000F1E2D">
      <w:pPr>
        <w:numPr>
          <w:ilvl w:val="0"/>
          <w:numId w:val="10"/>
        </w:numPr>
        <w:spacing w:before="0" w:after="160" w:line="480" w:lineRule="auto"/>
        <w:ind w:right="0" w:hanging="360"/>
        <w:contextualSpacing/>
      </w:pPr>
      <w:r w:rsidRPr="00164318">
        <w:t>Since there are multiple developers working on this site, all of the features that we have coded are not available in this demo site. We are simultaneously working on Facebook API, Instagram API, a/v uploads, musician signups and login pages.</w:t>
      </w:r>
    </w:p>
    <w:p w:rsidR="000F1E2D" w:rsidRPr="00164318" w:rsidRDefault="000F1E2D" w:rsidP="000F1E2D">
      <w:pPr>
        <w:numPr>
          <w:ilvl w:val="0"/>
          <w:numId w:val="10"/>
        </w:numPr>
        <w:spacing w:before="0" w:after="160" w:line="480" w:lineRule="auto"/>
        <w:ind w:right="0" w:hanging="360"/>
        <w:contextualSpacing/>
      </w:pPr>
      <w:r w:rsidRPr="00164318">
        <w:t xml:space="preserve">Out of these Instagram API is complete, we have correct code to sign in a user and retrieve an authentication token from Instagram. </w:t>
      </w:r>
    </w:p>
    <w:p w:rsidR="000F1E2D" w:rsidRPr="00164318" w:rsidRDefault="000F1E2D" w:rsidP="000F1E2D">
      <w:pPr>
        <w:numPr>
          <w:ilvl w:val="0"/>
          <w:numId w:val="10"/>
        </w:numPr>
        <w:spacing w:before="0" w:after="160" w:line="480" w:lineRule="auto"/>
        <w:ind w:right="0" w:hanging="360"/>
        <w:contextualSpacing/>
      </w:pPr>
      <w:r w:rsidRPr="00164318">
        <w:t>At the moment, demo page is hard coded to pull one user’s profile, once we finish our signup and login pages, we will use signed in user’s ID instead of hardcoded one.</w:t>
      </w:r>
    </w:p>
    <w:p w:rsidR="000F1E2D" w:rsidRPr="00164318" w:rsidRDefault="000F1E2D" w:rsidP="000F1E2D">
      <w:pPr>
        <w:rPr>
          <w:u w:val="single"/>
        </w:rPr>
      </w:pPr>
      <w:r w:rsidRPr="00164318">
        <w:rPr>
          <w:u w:val="single"/>
        </w:rPr>
        <w:t>06/09 – 06/16</w:t>
      </w:r>
    </w:p>
    <w:p w:rsidR="000F1E2D" w:rsidRPr="00164318" w:rsidRDefault="000F1E2D" w:rsidP="000F1E2D">
      <w:pPr>
        <w:numPr>
          <w:ilvl w:val="0"/>
          <w:numId w:val="11"/>
        </w:numPr>
        <w:spacing w:before="0" w:after="160" w:line="480" w:lineRule="auto"/>
        <w:ind w:right="0" w:hanging="360"/>
        <w:contextualSpacing/>
      </w:pPr>
      <w:r w:rsidRPr="00164318">
        <w:t>Finished login and signup pages and integrate all the code from all team members into one project so all changes are visible in our demo site.</w:t>
      </w:r>
    </w:p>
    <w:p w:rsidR="000F1E2D" w:rsidRPr="00164318" w:rsidRDefault="000F1E2D" w:rsidP="000F1E2D">
      <w:pPr>
        <w:numPr>
          <w:ilvl w:val="0"/>
          <w:numId w:val="11"/>
        </w:numPr>
        <w:spacing w:before="0" w:after="160" w:line="480" w:lineRule="auto"/>
        <w:ind w:right="0" w:hanging="360"/>
        <w:contextualSpacing/>
      </w:pPr>
      <w:r w:rsidRPr="00164318">
        <w:t>Made Instagram API work with logged in user’s credentials.</w:t>
      </w:r>
    </w:p>
    <w:p w:rsidR="000F1E2D" w:rsidRPr="00164318" w:rsidRDefault="000F1E2D" w:rsidP="000F1E2D">
      <w:pPr>
        <w:numPr>
          <w:ilvl w:val="0"/>
          <w:numId w:val="11"/>
        </w:numPr>
        <w:spacing w:before="0" w:after="160" w:line="480" w:lineRule="auto"/>
        <w:ind w:right="0" w:hanging="360"/>
        <w:contextualSpacing/>
      </w:pPr>
      <w:r w:rsidRPr="00164318">
        <w:t>Finished Facebook API login and implemented the layout for Facebook widget (still under construction).</w:t>
      </w:r>
    </w:p>
    <w:p w:rsidR="000F1E2D" w:rsidRPr="00164318" w:rsidRDefault="000F1E2D" w:rsidP="000F1E2D">
      <w:pPr>
        <w:numPr>
          <w:ilvl w:val="0"/>
          <w:numId w:val="11"/>
        </w:numPr>
        <w:spacing w:before="0" w:after="160" w:line="480" w:lineRule="auto"/>
        <w:ind w:right="0" w:hanging="360"/>
        <w:contextualSpacing/>
      </w:pPr>
      <w:r w:rsidRPr="00164318">
        <w:t xml:space="preserve">Added </w:t>
      </w:r>
      <w:proofErr w:type="spellStart"/>
      <w:r w:rsidRPr="00164318">
        <w:t>Youtube</w:t>
      </w:r>
      <w:proofErr w:type="spellEnd"/>
      <w:r w:rsidRPr="00164318">
        <w:t xml:space="preserve"> widget.</w:t>
      </w:r>
    </w:p>
    <w:p w:rsidR="000F1E2D" w:rsidRPr="00164318" w:rsidRDefault="000F1E2D" w:rsidP="000F1E2D">
      <w:pPr>
        <w:rPr>
          <w:u w:val="single"/>
        </w:rPr>
      </w:pPr>
      <w:r w:rsidRPr="00164318">
        <w:rPr>
          <w:u w:val="single"/>
        </w:rPr>
        <w:t>06/19 – 06/23</w:t>
      </w:r>
    </w:p>
    <w:p w:rsidR="000F1E2D" w:rsidRPr="00164318" w:rsidRDefault="000F1E2D" w:rsidP="000F1E2D">
      <w:pPr>
        <w:numPr>
          <w:ilvl w:val="0"/>
          <w:numId w:val="12"/>
        </w:numPr>
        <w:spacing w:before="0" w:after="160" w:line="480" w:lineRule="auto"/>
        <w:ind w:right="0" w:hanging="360"/>
        <w:contextualSpacing/>
      </w:pPr>
      <w:r w:rsidRPr="00164318">
        <w:t>Finished implementation of Twitter API and widget.</w:t>
      </w:r>
    </w:p>
    <w:p w:rsidR="000F1E2D" w:rsidRPr="00164318" w:rsidRDefault="000F1E2D" w:rsidP="000F1E2D">
      <w:pPr>
        <w:numPr>
          <w:ilvl w:val="0"/>
          <w:numId w:val="12"/>
        </w:numPr>
        <w:spacing w:before="0" w:after="160" w:line="480" w:lineRule="auto"/>
        <w:ind w:right="0" w:hanging="360"/>
        <w:contextualSpacing/>
        <w:rPr>
          <w:u w:val="single"/>
        </w:rPr>
      </w:pPr>
      <w:r w:rsidRPr="00164318">
        <w:t>Finished Facebook widget.</w:t>
      </w:r>
    </w:p>
    <w:p w:rsidR="000F1E2D" w:rsidRPr="00164318" w:rsidRDefault="000F1E2D" w:rsidP="000F1E2D">
      <w:pPr>
        <w:rPr>
          <w:u w:val="single"/>
        </w:rPr>
      </w:pPr>
      <w:bookmarkStart w:id="1" w:name="h.gjdgxs"/>
      <w:bookmarkEnd w:id="1"/>
      <w:r w:rsidRPr="00164318">
        <w:rPr>
          <w:u w:val="single"/>
        </w:rPr>
        <w:t>06/23 – 06/30</w:t>
      </w:r>
    </w:p>
    <w:p w:rsidR="000F1E2D" w:rsidRPr="00164318" w:rsidRDefault="000F1E2D" w:rsidP="000F1E2D">
      <w:pPr>
        <w:numPr>
          <w:ilvl w:val="0"/>
          <w:numId w:val="13"/>
        </w:numPr>
        <w:spacing w:before="0" w:after="160" w:line="480" w:lineRule="auto"/>
        <w:ind w:right="0" w:hanging="360"/>
        <w:contextualSpacing/>
      </w:pPr>
      <w:r w:rsidRPr="00164318">
        <w:t>Finished SoundCloud Authentication.</w:t>
      </w:r>
    </w:p>
    <w:p w:rsidR="000F1E2D" w:rsidRPr="00164318" w:rsidRDefault="000F1E2D" w:rsidP="000F1E2D">
      <w:pPr>
        <w:numPr>
          <w:ilvl w:val="0"/>
          <w:numId w:val="13"/>
        </w:numPr>
        <w:spacing w:before="0" w:after="160" w:line="480" w:lineRule="auto"/>
        <w:ind w:right="0" w:hanging="360"/>
        <w:contextualSpacing/>
      </w:pPr>
      <w:r w:rsidRPr="00164318">
        <w:lastRenderedPageBreak/>
        <w:t>Started Android application design.</w:t>
      </w:r>
    </w:p>
    <w:p w:rsidR="000F1E2D" w:rsidRPr="00164318" w:rsidRDefault="000F1E2D" w:rsidP="000F1E2D">
      <w:pPr>
        <w:numPr>
          <w:ilvl w:val="0"/>
          <w:numId w:val="13"/>
        </w:numPr>
        <w:spacing w:before="0" w:after="160" w:line="480" w:lineRule="auto"/>
        <w:ind w:right="0" w:hanging="360"/>
        <w:contextualSpacing/>
      </w:pPr>
      <w:r w:rsidRPr="00164318">
        <w:t xml:space="preserve">Created </w:t>
      </w:r>
      <w:proofErr w:type="spellStart"/>
      <w:r w:rsidRPr="00164318">
        <w:t>SoundCloud</w:t>
      </w:r>
      <w:proofErr w:type="spellEnd"/>
      <w:r w:rsidRPr="00164318">
        <w:t xml:space="preserve"> </w:t>
      </w:r>
      <w:proofErr w:type="spellStart"/>
      <w:r w:rsidRPr="00164318">
        <w:t>webview</w:t>
      </w:r>
      <w:proofErr w:type="spellEnd"/>
      <w:r w:rsidRPr="00164318">
        <w:t xml:space="preserve"> within Android.</w:t>
      </w:r>
    </w:p>
    <w:p w:rsidR="000F1E2D" w:rsidRPr="00164318" w:rsidRDefault="000F1E2D" w:rsidP="000F1E2D">
      <w:pPr>
        <w:numPr>
          <w:ilvl w:val="0"/>
          <w:numId w:val="13"/>
        </w:numPr>
        <w:spacing w:before="0" w:after="160" w:line="480" w:lineRule="auto"/>
        <w:ind w:right="0" w:hanging="360"/>
        <w:contextualSpacing/>
      </w:pPr>
      <w:r w:rsidRPr="00164318">
        <w:t>Created a web service online that returns user info data for Android app.</w:t>
      </w:r>
    </w:p>
    <w:p w:rsidR="000F1E2D" w:rsidRPr="00164318" w:rsidRDefault="000F1E2D" w:rsidP="00962F9A">
      <w:pPr>
        <w:rPr>
          <w:u w:val="single"/>
        </w:rPr>
      </w:pPr>
      <w:bookmarkStart w:id="2" w:name="h.dcyitz1cc9e8"/>
      <w:bookmarkEnd w:id="2"/>
      <w:r w:rsidRPr="00164318">
        <w:rPr>
          <w:u w:val="single"/>
        </w:rPr>
        <w:t>06/30 – 07/07</w:t>
      </w:r>
    </w:p>
    <w:p w:rsidR="000F1E2D" w:rsidRPr="00164318" w:rsidRDefault="000F1E2D" w:rsidP="000F1E2D">
      <w:pPr>
        <w:numPr>
          <w:ilvl w:val="0"/>
          <w:numId w:val="14"/>
        </w:numPr>
        <w:spacing w:before="0" w:after="160" w:line="480" w:lineRule="auto"/>
        <w:ind w:right="0" w:hanging="360"/>
        <w:contextualSpacing/>
      </w:pPr>
      <w:r w:rsidRPr="00164318">
        <w:t>Finished local audio/video uploads.</w:t>
      </w:r>
    </w:p>
    <w:p w:rsidR="000F1E2D" w:rsidRPr="00164318" w:rsidRDefault="000F1E2D" w:rsidP="000F1E2D">
      <w:pPr>
        <w:numPr>
          <w:ilvl w:val="0"/>
          <w:numId w:val="14"/>
        </w:numPr>
        <w:spacing w:before="0" w:after="160" w:line="480" w:lineRule="auto"/>
        <w:ind w:right="0" w:hanging="360"/>
        <w:contextualSpacing/>
      </w:pPr>
      <w:r w:rsidRPr="00164318">
        <w:t>Added functions to our API for android app. Add Instagram, Facebook, twitter and SoundCloud data.</w:t>
      </w:r>
    </w:p>
    <w:p w:rsidR="000F1E2D" w:rsidRPr="00164318" w:rsidRDefault="000F1E2D" w:rsidP="000F1E2D">
      <w:pPr>
        <w:numPr>
          <w:ilvl w:val="0"/>
          <w:numId w:val="14"/>
        </w:numPr>
        <w:spacing w:before="0" w:after="160" w:line="480" w:lineRule="auto"/>
        <w:ind w:right="0" w:hanging="360"/>
        <w:contextualSpacing/>
      </w:pPr>
      <w:r w:rsidRPr="00164318">
        <w:t>Added features to android app to process and present all data.</w:t>
      </w:r>
    </w:p>
    <w:p w:rsidR="000F1E2D" w:rsidRPr="00164318" w:rsidRDefault="000F1E2D" w:rsidP="000F1E2D">
      <w:pPr>
        <w:numPr>
          <w:ilvl w:val="0"/>
          <w:numId w:val="14"/>
        </w:numPr>
        <w:spacing w:before="0" w:after="160" w:line="480" w:lineRule="auto"/>
        <w:ind w:right="0" w:hanging="360"/>
        <w:contextualSpacing/>
      </w:pPr>
      <w:proofErr w:type="spellStart"/>
      <w:r w:rsidRPr="00164318">
        <w:t>Formated</w:t>
      </w:r>
      <w:proofErr w:type="spellEnd"/>
      <w:r w:rsidRPr="00164318">
        <w:t xml:space="preserve"> JSON data in Android app for all social media. </w:t>
      </w:r>
    </w:p>
    <w:p w:rsidR="000F1E2D" w:rsidRPr="00164318" w:rsidRDefault="000F1E2D" w:rsidP="00962F9A">
      <w:pPr>
        <w:rPr>
          <w:u w:val="single"/>
        </w:rPr>
      </w:pPr>
      <w:r w:rsidRPr="00164318">
        <w:rPr>
          <w:u w:val="single"/>
        </w:rPr>
        <w:t>07/09 – 07/14</w:t>
      </w:r>
    </w:p>
    <w:p w:rsidR="000F1E2D" w:rsidRPr="00164318" w:rsidRDefault="000F1E2D" w:rsidP="000F1E2D">
      <w:pPr>
        <w:spacing w:line="480" w:lineRule="auto"/>
        <w:rPr>
          <w:b/>
          <w:bCs/>
        </w:rPr>
      </w:pPr>
      <w:r w:rsidRPr="00164318">
        <w:rPr>
          <w:b/>
          <w:bCs/>
        </w:rPr>
        <w:t>Priority 1</w:t>
      </w:r>
    </w:p>
    <w:p w:rsidR="000F1E2D" w:rsidRPr="00164318" w:rsidRDefault="000F1E2D" w:rsidP="000F1E2D">
      <w:pPr>
        <w:pStyle w:val="ListParagraph"/>
        <w:numPr>
          <w:ilvl w:val="0"/>
          <w:numId w:val="15"/>
        </w:numPr>
        <w:spacing w:before="0" w:after="160" w:line="480" w:lineRule="auto"/>
        <w:ind w:right="0"/>
      </w:pPr>
      <w:r w:rsidRPr="00164318">
        <w:t>Fix the bug which disabled SoundCloud and Instagram in website.</w:t>
      </w:r>
    </w:p>
    <w:p w:rsidR="000F1E2D" w:rsidRPr="00164318" w:rsidRDefault="000F1E2D" w:rsidP="000F1E2D">
      <w:pPr>
        <w:pStyle w:val="ListParagraph"/>
        <w:numPr>
          <w:ilvl w:val="0"/>
          <w:numId w:val="15"/>
        </w:numPr>
        <w:spacing w:before="0" w:after="160" w:line="480" w:lineRule="auto"/>
        <w:ind w:right="0"/>
      </w:pPr>
      <w:r w:rsidRPr="00164318">
        <w:t>Incorporate local music player in the mobile app.</w:t>
      </w:r>
    </w:p>
    <w:p w:rsidR="000F1E2D" w:rsidRPr="00164318" w:rsidRDefault="000F1E2D" w:rsidP="000F1E2D">
      <w:pPr>
        <w:pStyle w:val="ListParagraph"/>
        <w:numPr>
          <w:ilvl w:val="0"/>
          <w:numId w:val="15"/>
        </w:numPr>
        <w:spacing w:before="0" w:after="160" w:line="480" w:lineRule="auto"/>
        <w:ind w:right="0"/>
      </w:pPr>
      <w:r w:rsidRPr="00164318">
        <w:t>Make web service for home page.</w:t>
      </w:r>
    </w:p>
    <w:p w:rsidR="000F1E2D" w:rsidRPr="00164318" w:rsidRDefault="000F1E2D" w:rsidP="000F1E2D">
      <w:pPr>
        <w:pStyle w:val="ListParagraph"/>
        <w:numPr>
          <w:ilvl w:val="0"/>
          <w:numId w:val="15"/>
        </w:numPr>
        <w:spacing w:before="0" w:after="160" w:line="480" w:lineRule="auto"/>
        <w:ind w:right="0"/>
      </w:pPr>
      <w:r w:rsidRPr="00164318">
        <w:t>Setup the homepage for website and Android app.</w:t>
      </w:r>
    </w:p>
    <w:p w:rsidR="000F1E2D" w:rsidRPr="00164318" w:rsidRDefault="000F1E2D" w:rsidP="000F1E2D">
      <w:pPr>
        <w:spacing w:line="480" w:lineRule="auto"/>
        <w:rPr>
          <w:b/>
          <w:bCs/>
        </w:rPr>
      </w:pPr>
      <w:r w:rsidRPr="00164318">
        <w:rPr>
          <w:b/>
          <w:bCs/>
        </w:rPr>
        <w:t>Priority 2</w:t>
      </w:r>
    </w:p>
    <w:p w:rsidR="000F1E2D" w:rsidRPr="00164318" w:rsidRDefault="000F1E2D" w:rsidP="000F1E2D">
      <w:pPr>
        <w:pStyle w:val="ListParagraph"/>
        <w:numPr>
          <w:ilvl w:val="0"/>
          <w:numId w:val="16"/>
        </w:numPr>
        <w:spacing w:before="0" w:after="160" w:line="480" w:lineRule="auto"/>
        <w:ind w:right="0"/>
      </w:pPr>
      <w:r w:rsidRPr="00164318">
        <w:t>Modify CSS to make website neater.</w:t>
      </w:r>
    </w:p>
    <w:p w:rsidR="000F1E2D" w:rsidRPr="00164318" w:rsidRDefault="000F1E2D" w:rsidP="000F1E2D">
      <w:pPr>
        <w:pStyle w:val="ListParagraph"/>
        <w:numPr>
          <w:ilvl w:val="0"/>
          <w:numId w:val="16"/>
        </w:numPr>
        <w:spacing w:before="0" w:after="160" w:line="480" w:lineRule="auto"/>
        <w:ind w:right="0"/>
      </w:pPr>
      <w:r w:rsidRPr="00164318">
        <w:t>Incorporate navigation bar for Android.</w:t>
      </w:r>
    </w:p>
    <w:p w:rsidR="000F1E2D" w:rsidRPr="00164318" w:rsidRDefault="000F1E2D" w:rsidP="000F1E2D">
      <w:pPr>
        <w:spacing w:line="480" w:lineRule="auto"/>
      </w:pPr>
    </w:p>
    <w:p w:rsidR="000F1E2D" w:rsidRPr="00164318" w:rsidRDefault="000F1E2D" w:rsidP="00962F9A">
      <w:pPr>
        <w:rPr>
          <w:u w:val="single"/>
        </w:rPr>
      </w:pPr>
      <w:r w:rsidRPr="00164318">
        <w:rPr>
          <w:u w:val="single"/>
        </w:rPr>
        <w:t>07/21 – 07/28</w:t>
      </w:r>
    </w:p>
    <w:p w:rsidR="000F1E2D" w:rsidRPr="00164318" w:rsidRDefault="000F1E2D" w:rsidP="000F1E2D">
      <w:pPr>
        <w:spacing w:line="480" w:lineRule="auto"/>
        <w:rPr>
          <w:b/>
          <w:bCs/>
        </w:rPr>
      </w:pPr>
    </w:p>
    <w:p w:rsidR="000F1E2D" w:rsidRPr="00164318" w:rsidRDefault="000F1E2D" w:rsidP="000F1E2D">
      <w:pPr>
        <w:pStyle w:val="ListParagraph"/>
        <w:numPr>
          <w:ilvl w:val="0"/>
          <w:numId w:val="17"/>
        </w:numPr>
        <w:spacing w:before="0" w:after="160" w:line="480" w:lineRule="auto"/>
        <w:ind w:right="0"/>
      </w:pPr>
      <w:r w:rsidRPr="00164318">
        <w:t>Add search functionality to Android App.</w:t>
      </w:r>
    </w:p>
    <w:p w:rsidR="000F1E2D" w:rsidRPr="00164318" w:rsidRDefault="000F1E2D" w:rsidP="000F1E2D">
      <w:pPr>
        <w:pStyle w:val="ListParagraph"/>
        <w:numPr>
          <w:ilvl w:val="0"/>
          <w:numId w:val="17"/>
        </w:numPr>
        <w:spacing w:before="0" w:after="160" w:line="480" w:lineRule="auto"/>
        <w:ind w:right="0"/>
      </w:pPr>
      <w:r w:rsidRPr="00164318">
        <w:t>Finish modifying CSS for the website.</w:t>
      </w:r>
    </w:p>
    <w:p w:rsidR="000F1E2D" w:rsidRPr="00164318" w:rsidRDefault="000F1E2D" w:rsidP="000F1E2D">
      <w:pPr>
        <w:pStyle w:val="ListParagraph"/>
        <w:numPr>
          <w:ilvl w:val="0"/>
          <w:numId w:val="17"/>
        </w:numPr>
        <w:spacing w:before="0" w:after="160" w:line="480" w:lineRule="auto"/>
        <w:ind w:right="0"/>
      </w:pPr>
      <w:r w:rsidRPr="00164318">
        <w:t>Start adding more test users.</w:t>
      </w:r>
    </w:p>
    <w:p w:rsidR="000F1E2D" w:rsidRPr="00164318" w:rsidRDefault="000F1E2D" w:rsidP="000F1E2D">
      <w:pPr>
        <w:pStyle w:val="ListParagraph"/>
        <w:numPr>
          <w:ilvl w:val="0"/>
          <w:numId w:val="17"/>
        </w:numPr>
        <w:spacing w:before="0" w:after="160" w:line="480" w:lineRule="auto"/>
        <w:ind w:right="0"/>
      </w:pPr>
      <w:r w:rsidRPr="00164318">
        <w:lastRenderedPageBreak/>
        <w:t>Start QA Testing (we expect this to go for one more week).</w:t>
      </w:r>
    </w:p>
    <w:p w:rsidR="000F1E2D" w:rsidRPr="00164318" w:rsidRDefault="000F1E2D" w:rsidP="00962F9A">
      <w:pPr>
        <w:rPr>
          <w:u w:val="single"/>
        </w:rPr>
      </w:pPr>
      <w:r w:rsidRPr="00164318">
        <w:rPr>
          <w:u w:val="single"/>
        </w:rPr>
        <w:t>07/29 – 08/04</w:t>
      </w:r>
    </w:p>
    <w:p w:rsidR="000F1E2D" w:rsidRPr="00164318" w:rsidRDefault="000F1E2D" w:rsidP="000F1E2D">
      <w:pPr>
        <w:spacing w:line="480" w:lineRule="auto"/>
        <w:rPr>
          <w:b/>
          <w:bCs/>
        </w:rPr>
      </w:pPr>
    </w:p>
    <w:p w:rsidR="000F1E2D" w:rsidRPr="00164318" w:rsidRDefault="000F1E2D" w:rsidP="000F1E2D">
      <w:pPr>
        <w:pStyle w:val="ListParagraph"/>
        <w:numPr>
          <w:ilvl w:val="0"/>
          <w:numId w:val="18"/>
        </w:numPr>
        <w:spacing w:before="0" w:after="160" w:line="480" w:lineRule="auto"/>
        <w:ind w:right="0"/>
      </w:pPr>
      <w:r w:rsidRPr="00164318">
        <w:t>Fix bugs in website and mobile app.</w:t>
      </w:r>
    </w:p>
    <w:p w:rsidR="000F1E2D" w:rsidRPr="00164318" w:rsidRDefault="000F1E2D" w:rsidP="000F1E2D">
      <w:pPr>
        <w:pStyle w:val="ListParagraph"/>
        <w:numPr>
          <w:ilvl w:val="0"/>
          <w:numId w:val="18"/>
        </w:numPr>
        <w:spacing w:before="0" w:after="160" w:line="480" w:lineRule="auto"/>
        <w:ind w:right="0"/>
      </w:pPr>
      <w:r w:rsidRPr="00164318">
        <w:t>Add more test users.</w:t>
      </w:r>
    </w:p>
    <w:p w:rsidR="000F1E2D" w:rsidRPr="00164318" w:rsidRDefault="00BC0445" w:rsidP="00BC0445">
      <w:pPr>
        <w:rPr>
          <w:u w:val="single"/>
        </w:rPr>
      </w:pPr>
      <w:r w:rsidRPr="00164318">
        <w:rPr>
          <w:u w:val="single"/>
        </w:rPr>
        <w:t>08/05 – 08/11</w:t>
      </w:r>
    </w:p>
    <w:p w:rsidR="00BC0445" w:rsidRPr="00164318" w:rsidRDefault="00BC0445" w:rsidP="00BC0445">
      <w:pPr>
        <w:pStyle w:val="ListParagraph"/>
        <w:spacing w:before="0" w:after="160" w:line="480" w:lineRule="auto"/>
        <w:ind w:left="360" w:right="0"/>
      </w:pPr>
    </w:p>
    <w:p w:rsidR="00BC0445" w:rsidRPr="00164318" w:rsidRDefault="00BC0445" w:rsidP="00BC0445">
      <w:pPr>
        <w:pStyle w:val="ListParagraph"/>
        <w:numPr>
          <w:ilvl w:val="0"/>
          <w:numId w:val="19"/>
        </w:numPr>
        <w:spacing w:before="0" w:after="160" w:line="480" w:lineRule="auto"/>
        <w:ind w:right="0"/>
      </w:pPr>
      <w:r w:rsidRPr="00164318">
        <w:t>Add more test users.</w:t>
      </w:r>
    </w:p>
    <w:p w:rsidR="00BC0445" w:rsidRPr="00164318" w:rsidRDefault="00BC0445" w:rsidP="00BC0445">
      <w:pPr>
        <w:pStyle w:val="ListParagraph"/>
        <w:numPr>
          <w:ilvl w:val="0"/>
          <w:numId w:val="19"/>
        </w:numPr>
        <w:spacing w:before="0" w:after="160" w:line="480" w:lineRule="auto"/>
        <w:ind w:right="0"/>
      </w:pPr>
      <w:r w:rsidRPr="00164318">
        <w:t xml:space="preserve">Complete project documentation and </w:t>
      </w:r>
      <w:r w:rsidR="00FA4D7C" w:rsidRPr="00164318">
        <w:t>presentation.</w:t>
      </w:r>
    </w:p>
    <w:p w:rsidR="00BC0445" w:rsidRPr="00164318" w:rsidRDefault="00BC0445" w:rsidP="00962F9A">
      <w:pPr>
        <w:spacing w:line="480" w:lineRule="auto"/>
        <w:ind w:left="0"/>
      </w:pPr>
    </w:p>
    <w:p w:rsidR="000F1E2D" w:rsidRPr="00164318" w:rsidRDefault="000F1E2D" w:rsidP="000F1E2D"/>
    <w:sectPr w:rsidR="000F1E2D" w:rsidRPr="00164318">
      <w:footerReference w:type="default" r:id="rId17"/>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33C4" w:rsidRDefault="00CE33C4">
      <w:r>
        <w:separator/>
      </w:r>
    </w:p>
    <w:p w:rsidR="00CE33C4" w:rsidRDefault="00CE33C4"/>
  </w:endnote>
  <w:endnote w:type="continuationSeparator" w:id="0">
    <w:p w:rsidR="00CE33C4" w:rsidRDefault="00CE33C4">
      <w:r>
        <w:continuationSeparator/>
      </w:r>
    </w:p>
    <w:p w:rsidR="00CE33C4" w:rsidRDefault="00CE33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ith date, document title, and page number"/>
    </w:tblPr>
    <w:tblGrid>
      <w:gridCol w:w="1404"/>
      <w:gridCol w:w="6552"/>
      <w:gridCol w:w="1404"/>
    </w:tblGrid>
    <w:tr w:rsidR="009A0DD5">
      <w:sdt>
        <w:sdtPr>
          <w:alias w:val="Date"/>
          <w:tag w:val=""/>
          <w:id w:val="-1726279576"/>
          <w:placeholder>
            <w:docPart w:val="C8FCE7D8A8FC49B2A352734AF9F2D354"/>
          </w:placeholder>
          <w:dataBinding w:prefixMappings="xmlns:ns0='http://schemas.microsoft.com/office/2006/coverPageProps' " w:xpath="/ns0:CoverPageProperties[1]/ns0:PublishDate[1]" w:storeItemID="{55AF091B-3C7A-41E3-B477-F2FDAA23CFDA}"/>
          <w:date w:fullDate="2015-08-13T00:00:00Z">
            <w:dateFormat w:val="M/d/yyyy"/>
            <w:lid w:val="en-US"/>
            <w:storeMappedDataAs w:val="dateTime"/>
            <w:calendar w:val="gregorian"/>
          </w:date>
        </w:sdtPr>
        <w:sdtEndPr/>
        <w:sdtContent>
          <w:tc>
            <w:tcPr>
              <w:tcW w:w="750" w:type="pct"/>
            </w:tcPr>
            <w:p w:rsidR="009A0DD5" w:rsidRDefault="00EE0954">
              <w:pPr>
                <w:pStyle w:val="Footer"/>
              </w:pPr>
              <w:r>
                <w:t>8/13/2015</w:t>
              </w:r>
            </w:p>
          </w:tc>
        </w:sdtContent>
      </w:sdt>
      <w:tc>
        <w:tcPr>
          <w:tcW w:w="3500" w:type="pct"/>
        </w:tcPr>
        <w:p w:rsidR="009A0DD5" w:rsidRDefault="00CE33C4">
          <w:pPr>
            <w:pStyle w:val="Footer"/>
            <w:jc w:val="center"/>
          </w:pPr>
          <w:sdt>
            <w:sdtPr>
              <w:alias w:val="Title"/>
              <w:tag w:val=""/>
              <w:id w:val="-1338775667"/>
              <w:dataBinding w:prefixMappings="xmlns:ns0='http://purl.org/dc/elements/1.1/' xmlns:ns1='http://schemas.openxmlformats.org/package/2006/metadata/core-properties' " w:xpath="/ns1:coreProperties[1]/ns0:title[1]" w:storeItemID="{6C3C8BC8-F283-45AE-878A-BAB7291924A1}"/>
              <w:text/>
            </w:sdtPr>
            <w:sdtEndPr/>
            <w:sdtContent>
              <w:r w:rsidR="00EF42FB">
                <w:t>music portfolio</w:t>
              </w:r>
            </w:sdtContent>
          </w:sdt>
        </w:p>
      </w:tc>
      <w:tc>
        <w:tcPr>
          <w:tcW w:w="750" w:type="pct"/>
        </w:tcPr>
        <w:p w:rsidR="009A0DD5" w:rsidRDefault="00FE3C42">
          <w:pPr>
            <w:pStyle w:val="Footer"/>
            <w:jc w:val="right"/>
          </w:pPr>
          <w:r>
            <w:fldChar w:fldCharType="begin"/>
          </w:r>
          <w:r>
            <w:instrText xml:space="preserve"> PAGE   \* MERGEFORMAT </w:instrText>
          </w:r>
          <w:r>
            <w:fldChar w:fldCharType="separate"/>
          </w:r>
          <w:r w:rsidR="00525D23">
            <w:rPr>
              <w:noProof/>
            </w:rPr>
            <w:t>9</w:t>
          </w:r>
          <w:r>
            <w:rPr>
              <w:noProof/>
            </w:rPr>
            <w:fldChar w:fldCharType="end"/>
          </w:r>
        </w:p>
      </w:tc>
    </w:tr>
  </w:tbl>
  <w:p w:rsidR="009A0DD5" w:rsidRDefault="009A0DD5">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33C4" w:rsidRDefault="00CE33C4">
      <w:r>
        <w:separator/>
      </w:r>
    </w:p>
    <w:p w:rsidR="00CE33C4" w:rsidRDefault="00CE33C4"/>
  </w:footnote>
  <w:footnote w:type="continuationSeparator" w:id="0">
    <w:p w:rsidR="00CE33C4" w:rsidRDefault="00CE33C4">
      <w:r>
        <w:continuationSeparator/>
      </w:r>
    </w:p>
    <w:p w:rsidR="00CE33C4" w:rsidRDefault="00CE33C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91C60752"/>
    <w:lvl w:ilvl="0">
      <w:start w:val="1"/>
      <w:numFmt w:val="decimal"/>
      <w:lvlText w:val="%1"/>
      <w:lvlJc w:val="left"/>
      <w:pPr>
        <w:ind w:left="360" w:hanging="360"/>
      </w:pPr>
      <w:rPr>
        <w:rFonts w:hint="default"/>
      </w:rPr>
    </w:lvl>
  </w:abstractNum>
  <w:abstractNum w:abstractNumId="1"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87508C"/>
    <w:multiLevelType w:val="multilevel"/>
    <w:tmpl w:val="B700FB28"/>
    <w:lvl w:ilvl="0">
      <w:start w:val="1"/>
      <w:numFmt w:val="decimal"/>
      <w:lvlText w:val="%1."/>
      <w:lvlJc w:val="left"/>
      <w:pPr>
        <w:ind w:left="0" w:firstLine="360"/>
      </w:pPr>
      <w:rPr>
        <w:strike w:val="0"/>
        <w:dstrike w:val="0"/>
        <w:u w:val="none"/>
        <w:effect w:val="none"/>
      </w:rPr>
    </w:lvl>
    <w:lvl w:ilvl="1">
      <w:start w:val="1"/>
      <w:numFmt w:val="lowerLetter"/>
      <w:lvlText w:val="%2."/>
      <w:lvlJc w:val="left"/>
      <w:pPr>
        <w:ind w:left="720" w:firstLine="1080"/>
      </w:pPr>
      <w:rPr>
        <w:strike w:val="0"/>
        <w:dstrike w:val="0"/>
        <w:u w:val="none"/>
        <w:effect w:val="none"/>
      </w:rPr>
    </w:lvl>
    <w:lvl w:ilvl="2">
      <w:start w:val="1"/>
      <w:numFmt w:val="lowerRoman"/>
      <w:lvlText w:val="%3."/>
      <w:lvlJc w:val="right"/>
      <w:pPr>
        <w:ind w:left="1440" w:firstLine="1800"/>
      </w:pPr>
      <w:rPr>
        <w:strike w:val="0"/>
        <w:dstrike w:val="0"/>
        <w:u w:val="none"/>
        <w:effect w:val="none"/>
      </w:rPr>
    </w:lvl>
    <w:lvl w:ilvl="3">
      <w:start w:val="1"/>
      <w:numFmt w:val="decimal"/>
      <w:lvlText w:val="%4."/>
      <w:lvlJc w:val="left"/>
      <w:pPr>
        <w:ind w:left="2160" w:firstLine="2520"/>
      </w:pPr>
      <w:rPr>
        <w:strike w:val="0"/>
        <w:dstrike w:val="0"/>
        <w:u w:val="none"/>
        <w:effect w:val="none"/>
      </w:rPr>
    </w:lvl>
    <w:lvl w:ilvl="4">
      <w:start w:val="1"/>
      <w:numFmt w:val="lowerLetter"/>
      <w:lvlText w:val="%5."/>
      <w:lvlJc w:val="left"/>
      <w:pPr>
        <w:ind w:left="2880" w:firstLine="3240"/>
      </w:pPr>
      <w:rPr>
        <w:strike w:val="0"/>
        <w:dstrike w:val="0"/>
        <w:u w:val="none"/>
        <w:effect w:val="none"/>
      </w:rPr>
    </w:lvl>
    <w:lvl w:ilvl="5">
      <w:start w:val="1"/>
      <w:numFmt w:val="lowerRoman"/>
      <w:lvlText w:val="%6."/>
      <w:lvlJc w:val="right"/>
      <w:pPr>
        <w:ind w:left="3600" w:firstLine="3960"/>
      </w:pPr>
      <w:rPr>
        <w:strike w:val="0"/>
        <w:dstrike w:val="0"/>
        <w:u w:val="none"/>
        <w:effect w:val="none"/>
      </w:rPr>
    </w:lvl>
    <w:lvl w:ilvl="6">
      <w:start w:val="1"/>
      <w:numFmt w:val="decimal"/>
      <w:lvlText w:val="%7."/>
      <w:lvlJc w:val="left"/>
      <w:pPr>
        <w:ind w:left="4320" w:firstLine="4680"/>
      </w:pPr>
      <w:rPr>
        <w:strike w:val="0"/>
        <w:dstrike w:val="0"/>
        <w:u w:val="none"/>
        <w:effect w:val="none"/>
      </w:rPr>
    </w:lvl>
    <w:lvl w:ilvl="7">
      <w:start w:val="1"/>
      <w:numFmt w:val="lowerLetter"/>
      <w:lvlText w:val="%8."/>
      <w:lvlJc w:val="left"/>
      <w:pPr>
        <w:ind w:left="5040" w:firstLine="5400"/>
      </w:pPr>
      <w:rPr>
        <w:strike w:val="0"/>
        <w:dstrike w:val="0"/>
        <w:u w:val="none"/>
        <w:effect w:val="none"/>
      </w:rPr>
    </w:lvl>
    <w:lvl w:ilvl="8">
      <w:start w:val="1"/>
      <w:numFmt w:val="lowerRoman"/>
      <w:lvlText w:val="%9."/>
      <w:lvlJc w:val="right"/>
      <w:pPr>
        <w:ind w:left="5760" w:firstLine="6120"/>
      </w:pPr>
      <w:rPr>
        <w:strike w:val="0"/>
        <w:dstrike w:val="0"/>
        <w:u w:val="none"/>
        <w:effect w:val="none"/>
      </w:rPr>
    </w:lvl>
  </w:abstractNum>
  <w:abstractNum w:abstractNumId="3" w15:restartNumberingAfterBreak="0">
    <w:nsid w:val="0F101165"/>
    <w:multiLevelType w:val="multilevel"/>
    <w:tmpl w:val="B700FB28"/>
    <w:lvl w:ilvl="0">
      <w:start w:val="1"/>
      <w:numFmt w:val="decimal"/>
      <w:lvlText w:val="%1."/>
      <w:lvlJc w:val="left"/>
      <w:pPr>
        <w:ind w:left="0" w:firstLine="360"/>
      </w:pPr>
      <w:rPr>
        <w:strike w:val="0"/>
        <w:dstrike w:val="0"/>
        <w:u w:val="none"/>
        <w:effect w:val="none"/>
      </w:rPr>
    </w:lvl>
    <w:lvl w:ilvl="1">
      <w:start w:val="1"/>
      <w:numFmt w:val="lowerLetter"/>
      <w:lvlText w:val="%2."/>
      <w:lvlJc w:val="left"/>
      <w:pPr>
        <w:ind w:left="720" w:firstLine="1080"/>
      </w:pPr>
      <w:rPr>
        <w:strike w:val="0"/>
        <w:dstrike w:val="0"/>
        <w:u w:val="none"/>
        <w:effect w:val="none"/>
      </w:rPr>
    </w:lvl>
    <w:lvl w:ilvl="2">
      <w:start w:val="1"/>
      <w:numFmt w:val="lowerRoman"/>
      <w:lvlText w:val="%3."/>
      <w:lvlJc w:val="right"/>
      <w:pPr>
        <w:ind w:left="1440" w:firstLine="1800"/>
      </w:pPr>
      <w:rPr>
        <w:strike w:val="0"/>
        <w:dstrike w:val="0"/>
        <w:u w:val="none"/>
        <w:effect w:val="none"/>
      </w:rPr>
    </w:lvl>
    <w:lvl w:ilvl="3">
      <w:start w:val="1"/>
      <w:numFmt w:val="decimal"/>
      <w:lvlText w:val="%4."/>
      <w:lvlJc w:val="left"/>
      <w:pPr>
        <w:ind w:left="2160" w:firstLine="2520"/>
      </w:pPr>
      <w:rPr>
        <w:strike w:val="0"/>
        <w:dstrike w:val="0"/>
        <w:u w:val="none"/>
        <w:effect w:val="none"/>
      </w:rPr>
    </w:lvl>
    <w:lvl w:ilvl="4">
      <w:start w:val="1"/>
      <w:numFmt w:val="lowerLetter"/>
      <w:lvlText w:val="%5."/>
      <w:lvlJc w:val="left"/>
      <w:pPr>
        <w:ind w:left="2880" w:firstLine="3240"/>
      </w:pPr>
      <w:rPr>
        <w:strike w:val="0"/>
        <w:dstrike w:val="0"/>
        <w:u w:val="none"/>
        <w:effect w:val="none"/>
      </w:rPr>
    </w:lvl>
    <w:lvl w:ilvl="5">
      <w:start w:val="1"/>
      <w:numFmt w:val="lowerRoman"/>
      <w:lvlText w:val="%6."/>
      <w:lvlJc w:val="right"/>
      <w:pPr>
        <w:ind w:left="3600" w:firstLine="3960"/>
      </w:pPr>
      <w:rPr>
        <w:strike w:val="0"/>
        <w:dstrike w:val="0"/>
        <w:u w:val="none"/>
        <w:effect w:val="none"/>
      </w:rPr>
    </w:lvl>
    <w:lvl w:ilvl="6">
      <w:start w:val="1"/>
      <w:numFmt w:val="decimal"/>
      <w:lvlText w:val="%7."/>
      <w:lvlJc w:val="left"/>
      <w:pPr>
        <w:ind w:left="4320" w:firstLine="4680"/>
      </w:pPr>
      <w:rPr>
        <w:strike w:val="0"/>
        <w:dstrike w:val="0"/>
        <w:u w:val="none"/>
        <w:effect w:val="none"/>
      </w:rPr>
    </w:lvl>
    <w:lvl w:ilvl="7">
      <w:start w:val="1"/>
      <w:numFmt w:val="lowerLetter"/>
      <w:lvlText w:val="%8."/>
      <w:lvlJc w:val="left"/>
      <w:pPr>
        <w:ind w:left="5040" w:firstLine="5400"/>
      </w:pPr>
      <w:rPr>
        <w:strike w:val="0"/>
        <w:dstrike w:val="0"/>
        <w:u w:val="none"/>
        <w:effect w:val="none"/>
      </w:rPr>
    </w:lvl>
    <w:lvl w:ilvl="8">
      <w:start w:val="1"/>
      <w:numFmt w:val="lowerRoman"/>
      <w:lvlText w:val="%9."/>
      <w:lvlJc w:val="right"/>
      <w:pPr>
        <w:ind w:left="5760" w:firstLine="6120"/>
      </w:pPr>
      <w:rPr>
        <w:strike w:val="0"/>
        <w:dstrike w:val="0"/>
        <w:u w:val="none"/>
        <w:effect w:val="none"/>
      </w:rPr>
    </w:lvl>
  </w:abstractNum>
  <w:abstractNum w:abstractNumId="4" w15:restartNumberingAfterBreak="0">
    <w:nsid w:val="120A3DC1"/>
    <w:multiLevelType w:val="hybridMultilevel"/>
    <w:tmpl w:val="CF9633EC"/>
    <w:lvl w:ilvl="0" w:tplc="04090005">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DA12FB"/>
    <w:multiLevelType w:val="hybridMultilevel"/>
    <w:tmpl w:val="B8C26B0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1D0324A8"/>
    <w:multiLevelType w:val="hybridMultilevel"/>
    <w:tmpl w:val="B0D6B50C"/>
    <w:lvl w:ilvl="0" w:tplc="01406AFC">
      <w:start w:val="646"/>
      <w:numFmt w:val="bullet"/>
      <w:lvlText w:val=""/>
      <w:lvlJc w:val="left"/>
      <w:pPr>
        <w:ind w:left="432" w:hanging="360"/>
      </w:pPr>
      <w:rPr>
        <w:rFonts w:ascii="Symbol" w:eastAsiaTheme="minorEastAsia" w:hAnsi="Symbol" w:cstheme="minorBidi"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7" w15:restartNumberingAfterBreak="0">
    <w:nsid w:val="1D6971CC"/>
    <w:multiLevelType w:val="multilevel"/>
    <w:tmpl w:val="C2223DA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15:restartNumberingAfterBreak="0">
    <w:nsid w:val="1E096841"/>
    <w:multiLevelType w:val="multilevel"/>
    <w:tmpl w:val="B700FB28"/>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9" w15:restartNumberingAfterBreak="0">
    <w:nsid w:val="21836682"/>
    <w:multiLevelType w:val="multilevel"/>
    <w:tmpl w:val="92125682"/>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5A7D347F"/>
    <w:multiLevelType w:val="multilevel"/>
    <w:tmpl w:val="B700FB28"/>
    <w:lvl w:ilvl="0">
      <w:start w:val="1"/>
      <w:numFmt w:val="decimal"/>
      <w:lvlText w:val="%1."/>
      <w:lvlJc w:val="left"/>
      <w:pPr>
        <w:ind w:left="0" w:firstLine="360"/>
      </w:pPr>
      <w:rPr>
        <w:strike w:val="0"/>
        <w:dstrike w:val="0"/>
        <w:u w:val="none"/>
        <w:effect w:val="none"/>
      </w:rPr>
    </w:lvl>
    <w:lvl w:ilvl="1">
      <w:start w:val="1"/>
      <w:numFmt w:val="lowerLetter"/>
      <w:lvlText w:val="%2."/>
      <w:lvlJc w:val="left"/>
      <w:pPr>
        <w:ind w:left="720" w:firstLine="1080"/>
      </w:pPr>
      <w:rPr>
        <w:strike w:val="0"/>
        <w:dstrike w:val="0"/>
        <w:u w:val="none"/>
        <w:effect w:val="none"/>
      </w:rPr>
    </w:lvl>
    <w:lvl w:ilvl="2">
      <w:start w:val="1"/>
      <w:numFmt w:val="lowerRoman"/>
      <w:lvlText w:val="%3."/>
      <w:lvlJc w:val="right"/>
      <w:pPr>
        <w:ind w:left="1440" w:firstLine="1800"/>
      </w:pPr>
      <w:rPr>
        <w:strike w:val="0"/>
        <w:dstrike w:val="0"/>
        <w:u w:val="none"/>
        <w:effect w:val="none"/>
      </w:rPr>
    </w:lvl>
    <w:lvl w:ilvl="3">
      <w:start w:val="1"/>
      <w:numFmt w:val="decimal"/>
      <w:lvlText w:val="%4."/>
      <w:lvlJc w:val="left"/>
      <w:pPr>
        <w:ind w:left="2160" w:firstLine="2520"/>
      </w:pPr>
      <w:rPr>
        <w:strike w:val="0"/>
        <w:dstrike w:val="0"/>
        <w:u w:val="none"/>
        <w:effect w:val="none"/>
      </w:rPr>
    </w:lvl>
    <w:lvl w:ilvl="4">
      <w:start w:val="1"/>
      <w:numFmt w:val="lowerLetter"/>
      <w:lvlText w:val="%5."/>
      <w:lvlJc w:val="left"/>
      <w:pPr>
        <w:ind w:left="2880" w:firstLine="3240"/>
      </w:pPr>
      <w:rPr>
        <w:strike w:val="0"/>
        <w:dstrike w:val="0"/>
        <w:u w:val="none"/>
        <w:effect w:val="none"/>
      </w:rPr>
    </w:lvl>
    <w:lvl w:ilvl="5">
      <w:start w:val="1"/>
      <w:numFmt w:val="lowerRoman"/>
      <w:lvlText w:val="%6."/>
      <w:lvlJc w:val="right"/>
      <w:pPr>
        <w:ind w:left="3600" w:firstLine="3960"/>
      </w:pPr>
      <w:rPr>
        <w:strike w:val="0"/>
        <w:dstrike w:val="0"/>
        <w:u w:val="none"/>
        <w:effect w:val="none"/>
      </w:rPr>
    </w:lvl>
    <w:lvl w:ilvl="6">
      <w:start w:val="1"/>
      <w:numFmt w:val="decimal"/>
      <w:lvlText w:val="%7."/>
      <w:lvlJc w:val="left"/>
      <w:pPr>
        <w:ind w:left="4320" w:firstLine="4680"/>
      </w:pPr>
      <w:rPr>
        <w:strike w:val="0"/>
        <w:dstrike w:val="0"/>
        <w:u w:val="none"/>
        <w:effect w:val="none"/>
      </w:rPr>
    </w:lvl>
    <w:lvl w:ilvl="7">
      <w:start w:val="1"/>
      <w:numFmt w:val="lowerLetter"/>
      <w:lvlText w:val="%8."/>
      <w:lvlJc w:val="left"/>
      <w:pPr>
        <w:ind w:left="5040" w:firstLine="5400"/>
      </w:pPr>
      <w:rPr>
        <w:strike w:val="0"/>
        <w:dstrike w:val="0"/>
        <w:u w:val="none"/>
        <w:effect w:val="none"/>
      </w:rPr>
    </w:lvl>
    <w:lvl w:ilvl="8">
      <w:start w:val="1"/>
      <w:numFmt w:val="lowerRoman"/>
      <w:lvlText w:val="%9."/>
      <w:lvlJc w:val="right"/>
      <w:pPr>
        <w:ind w:left="5760" w:firstLine="6120"/>
      </w:pPr>
      <w:rPr>
        <w:strike w:val="0"/>
        <w:dstrike w:val="0"/>
        <w:u w:val="none"/>
        <w:effect w:val="none"/>
      </w:rPr>
    </w:lvl>
  </w:abstractNum>
  <w:abstractNum w:abstractNumId="13" w15:restartNumberingAfterBreak="0">
    <w:nsid w:val="5BC96CF7"/>
    <w:multiLevelType w:val="multilevel"/>
    <w:tmpl w:val="B700FB28"/>
    <w:lvl w:ilvl="0">
      <w:start w:val="1"/>
      <w:numFmt w:val="decimal"/>
      <w:lvlText w:val="%1."/>
      <w:lvlJc w:val="left"/>
      <w:pPr>
        <w:ind w:left="0" w:firstLine="360"/>
      </w:pPr>
      <w:rPr>
        <w:strike w:val="0"/>
        <w:dstrike w:val="0"/>
        <w:u w:val="none"/>
        <w:effect w:val="none"/>
      </w:rPr>
    </w:lvl>
    <w:lvl w:ilvl="1">
      <w:start w:val="1"/>
      <w:numFmt w:val="lowerLetter"/>
      <w:lvlText w:val="%2."/>
      <w:lvlJc w:val="left"/>
      <w:pPr>
        <w:ind w:left="720" w:firstLine="1080"/>
      </w:pPr>
      <w:rPr>
        <w:strike w:val="0"/>
        <w:dstrike w:val="0"/>
        <w:u w:val="none"/>
        <w:effect w:val="none"/>
      </w:rPr>
    </w:lvl>
    <w:lvl w:ilvl="2">
      <w:start w:val="1"/>
      <w:numFmt w:val="lowerRoman"/>
      <w:lvlText w:val="%3."/>
      <w:lvlJc w:val="right"/>
      <w:pPr>
        <w:ind w:left="1440" w:firstLine="1800"/>
      </w:pPr>
      <w:rPr>
        <w:strike w:val="0"/>
        <w:dstrike w:val="0"/>
        <w:u w:val="none"/>
        <w:effect w:val="none"/>
      </w:rPr>
    </w:lvl>
    <w:lvl w:ilvl="3">
      <w:start w:val="1"/>
      <w:numFmt w:val="decimal"/>
      <w:lvlText w:val="%4."/>
      <w:lvlJc w:val="left"/>
      <w:pPr>
        <w:ind w:left="2160" w:firstLine="2520"/>
      </w:pPr>
      <w:rPr>
        <w:strike w:val="0"/>
        <w:dstrike w:val="0"/>
        <w:u w:val="none"/>
        <w:effect w:val="none"/>
      </w:rPr>
    </w:lvl>
    <w:lvl w:ilvl="4">
      <w:start w:val="1"/>
      <w:numFmt w:val="lowerLetter"/>
      <w:lvlText w:val="%5."/>
      <w:lvlJc w:val="left"/>
      <w:pPr>
        <w:ind w:left="2880" w:firstLine="3240"/>
      </w:pPr>
      <w:rPr>
        <w:strike w:val="0"/>
        <w:dstrike w:val="0"/>
        <w:u w:val="none"/>
        <w:effect w:val="none"/>
      </w:rPr>
    </w:lvl>
    <w:lvl w:ilvl="5">
      <w:start w:val="1"/>
      <w:numFmt w:val="lowerRoman"/>
      <w:lvlText w:val="%6."/>
      <w:lvlJc w:val="right"/>
      <w:pPr>
        <w:ind w:left="3600" w:firstLine="3960"/>
      </w:pPr>
      <w:rPr>
        <w:strike w:val="0"/>
        <w:dstrike w:val="0"/>
        <w:u w:val="none"/>
        <w:effect w:val="none"/>
      </w:rPr>
    </w:lvl>
    <w:lvl w:ilvl="6">
      <w:start w:val="1"/>
      <w:numFmt w:val="decimal"/>
      <w:lvlText w:val="%7."/>
      <w:lvlJc w:val="left"/>
      <w:pPr>
        <w:ind w:left="4320" w:firstLine="4680"/>
      </w:pPr>
      <w:rPr>
        <w:strike w:val="0"/>
        <w:dstrike w:val="0"/>
        <w:u w:val="none"/>
        <w:effect w:val="none"/>
      </w:rPr>
    </w:lvl>
    <w:lvl w:ilvl="7">
      <w:start w:val="1"/>
      <w:numFmt w:val="lowerLetter"/>
      <w:lvlText w:val="%8."/>
      <w:lvlJc w:val="left"/>
      <w:pPr>
        <w:ind w:left="5040" w:firstLine="5400"/>
      </w:pPr>
      <w:rPr>
        <w:strike w:val="0"/>
        <w:dstrike w:val="0"/>
        <w:u w:val="none"/>
        <w:effect w:val="none"/>
      </w:rPr>
    </w:lvl>
    <w:lvl w:ilvl="8">
      <w:start w:val="1"/>
      <w:numFmt w:val="lowerRoman"/>
      <w:lvlText w:val="%9."/>
      <w:lvlJc w:val="right"/>
      <w:pPr>
        <w:ind w:left="5760" w:firstLine="6120"/>
      </w:pPr>
      <w:rPr>
        <w:strike w:val="0"/>
        <w:dstrike w:val="0"/>
        <w:u w:val="none"/>
        <w:effect w:val="none"/>
      </w:rPr>
    </w:lvl>
  </w:abstractNum>
  <w:abstractNum w:abstractNumId="14" w15:restartNumberingAfterBreak="0">
    <w:nsid w:val="6D676572"/>
    <w:multiLevelType w:val="multilevel"/>
    <w:tmpl w:val="2F3096B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70C33F63"/>
    <w:multiLevelType w:val="multilevel"/>
    <w:tmpl w:val="B700FB28"/>
    <w:lvl w:ilvl="0">
      <w:start w:val="1"/>
      <w:numFmt w:val="decimal"/>
      <w:lvlText w:val="%1."/>
      <w:lvlJc w:val="left"/>
      <w:pPr>
        <w:ind w:left="0" w:firstLine="360"/>
      </w:pPr>
      <w:rPr>
        <w:strike w:val="0"/>
        <w:dstrike w:val="0"/>
        <w:u w:val="none"/>
        <w:effect w:val="none"/>
      </w:rPr>
    </w:lvl>
    <w:lvl w:ilvl="1">
      <w:start w:val="1"/>
      <w:numFmt w:val="lowerLetter"/>
      <w:lvlText w:val="%2."/>
      <w:lvlJc w:val="left"/>
      <w:pPr>
        <w:ind w:left="720" w:firstLine="1080"/>
      </w:pPr>
      <w:rPr>
        <w:strike w:val="0"/>
        <w:dstrike w:val="0"/>
        <w:u w:val="none"/>
        <w:effect w:val="none"/>
      </w:rPr>
    </w:lvl>
    <w:lvl w:ilvl="2">
      <w:start w:val="1"/>
      <w:numFmt w:val="lowerRoman"/>
      <w:lvlText w:val="%3."/>
      <w:lvlJc w:val="right"/>
      <w:pPr>
        <w:ind w:left="1440" w:firstLine="1800"/>
      </w:pPr>
      <w:rPr>
        <w:strike w:val="0"/>
        <w:dstrike w:val="0"/>
        <w:u w:val="none"/>
        <w:effect w:val="none"/>
      </w:rPr>
    </w:lvl>
    <w:lvl w:ilvl="3">
      <w:start w:val="1"/>
      <w:numFmt w:val="decimal"/>
      <w:lvlText w:val="%4."/>
      <w:lvlJc w:val="left"/>
      <w:pPr>
        <w:ind w:left="2160" w:firstLine="2520"/>
      </w:pPr>
      <w:rPr>
        <w:strike w:val="0"/>
        <w:dstrike w:val="0"/>
        <w:u w:val="none"/>
        <w:effect w:val="none"/>
      </w:rPr>
    </w:lvl>
    <w:lvl w:ilvl="4">
      <w:start w:val="1"/>
      <w:numFmt w:val="lowerLetter"/>
      <w:lvlText w:val="%5."/>
      <w:lvlJc w:val="left"/>
      <w:pPr>
        <w:ind w:left="2880" w:firstLine="3240"/>
      </w:pPr>
      <w:rPr>
        <w:strike w:val="0"/>
        <w:dstrike w:val="0"/>
        <w:u w:val="none"/>
        <w:effect w:val="none"/>
      </w:rPr>
    </w:lvl>
    <w:lvl w:ilvl="5">
      <w:start w:val="1"/>
      <w:numFmt w:val="lowerRoman"/>
      <w:lvlText w:val="%6."/>
      <w:lvlJc w:val="right"/>
      <w:pPr>
        <w:ind w:left="3600" w:firstLine="3960"/>
      </w:pPr>
      <w:rPr>
        <w:strike w:val="0"/>
        <w:dstrike w:val="0"/>
        <w:u w:val="none"/>
        <w:effect w:val="none"/>
      </w:rPr>
    </w:lvl>
    <w:lvl w:ilvl="6">
      <w:start w:val="1"/>
      <w:numFmt w:val="decimal"/>
      <w:lvlText w:val="%7."/>
      <w:lvlJc w:val="left"/>
      <w:pPr>
        <w:ind w:left="4320" w:firstLine="4680"/>
      </w:pPr>
      <w:rPr>
        <w:strike w:val="0"/>
        <w:dstrike w:val="0"/>
        <w:u w:val="none"/>
        <w:effect w:val="none"/>
      </w:rPr>
    </w:lvl>
    <w:lvl w:ilvl="7">
      <w:start w:val="1"/>
      <w:numFmt w:val="lowerLetter"/>
      <w:lvlText w:val="%8."/>
      <w:lvlJc w:val="left"/>
      <w:pPr>
        <w:ind w:left="5040" w:firstLine="5400"/>
      </w:pPr>
      <w:rPr>
        <w:strike w:val="0"/>
        <w:dstrike w:val="0"/>
        <w:u w:val="none"/>
        <w:effect w:val="none"/>
      </w:rPr>
    </w:lvl>
    <w:lvl w:ilvl="8">
      <w:start w:val="1"/>
      <w:numFmt w:val="lowerRoman"/>
      <w:lvlText w:val="%9."/>
      <w:lvlJc w:val="right"/>
      <w:pPr>
        <w:ind w:left="5760" w:firstLine="6120"/>
      </w:pPr>
      <w:rPr>
        <w:strike w:val="0"/>
        <w:dstrike w:val="0"/>
        <w:u w:val="none"/>
        <w:effect w:val="none"/>
      </w:rPr>
    </w:lvl>
  </w:abstractNum>
  <w:abstractNum w:abstractNumId="16" w15:restartNumberingAfterBreak="0">
    <w:nsid w:val="75267DC1"/>
    <w:multiLevelType w:val="multilevel"/>
    <w:tmpl w:val="77FA38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15:restartNumberingAfterBreak="0">
    <w:nsid w:val="765A2EB2"/>
    <w:multiLevelType w:val="hybridMultilevel"/>
    <w:tmpl w:val="BF1897EA"/>
    <w:lvl w:ilvl="0" w:tplc="CABAC9F8">
      <w:start w:val="64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0"/>
  </w:num>
  <w:num w:numId="4">
    <w:abstractNumId w:val="0"/>
  </w:num>
  <w:num w:numId="5">
    <w:abstractNumId w:val="11"/>
  </w:num>
  <w:num w:numId="6">
    <w:abstractNumId w:val="5"/>
  </w:num>
  <w:num w:numId="7">
    <w:abstractNumId w:val="4"/>
  </w:num>
  <w:num w:numId="8">
    <w:abstractNumId w:val="6"/>
  </w:num>
  <w:num w:numId="9">
    <w:abstractNumId w:val="17"/>
  </w:num>
  <w:num w:numId="10">
    <w:abstractNumId w:val="9"/>
    <w:lvlOverride w:ilvl="0">
      <w:startOverride w:val="1"/>
    </w:lvlOverride>
    <w:lvlOverride w:ilvl="1"/>
    <w:lvlOverride w:ilvl="2"/>
    <w:lvlOverride w:ilvl="3"/>
    <w:lvlOverride w:ilvl="4"/>
    <w:lvlOverride w:ilvl="5"/>
    <w:lvlOverride w:ilvl="6"/>
    <w:lvlOverride w:ilvl="7"/>
    <w:lvlOverride w:ilvl="8"/>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954"/>
    <w:rsid w:val="00014263"/>
    <w:rsid w:val="00023DC4"/>
    <w:rsid w:val="00063064"/>
    <w:rsid w:val="000855E7"/>
    <w:rsid w:val="00093A07"/>
    <w:rsid w:val="000A4512"/>
    <w:rsid w:val="000C2172"/>
    <w:rsid w:val="000C6C32"/>
    <w:rsid w:val="000F1E2D"/>
    <w:rsid w:val="000F20E8"/>
    <w:rsid w:val="00116B43"/>
    <w:rsid w:val="0013130E"/>
    <w:rsid w:val="00155289"/>
    <w:rsid w:val="00164318"/>
    <w:rsid w:val="00171DAA"/>
    <w:rsid w:val="001803AF"/>
    <w:rsid w:val="001843DD"/>
    <w:rsid w:val="00185C24"/>
    <w:rsid w:val="001873D4"/>
    <w:rsid w:val="001962D6"/>
    <w:rsid w:val="001D0267"/>
    <w:rsid w:val="001D3083"/>
    <w:rsid w:val="002053CF"/>
    <w:rsid w:val="002343F5"/>
    <w:rsid w:val="002479FC"/>
    <w:rsid w:val="0025138C"/>
    <w:rsid w:val="00264F6C"/>
    <w:rsid w:val="0028242F"/>
    <w:rsid w:val="0028590E"/>
    <w:rsid w:val="002A01B0"/>
    <w:rsid w:val="002D755B"/>
    <w:rsid w:val="002F2309"/>
    <w:rsid w:val="003043DA"/>
    <w:rsid w:val="00310C3B"/>
    <w:rsid w:val="003231CC"/>
    <w:rsid w:val="00353BA0"/>
    <w:rsid w:val="00361199"/>
    <w:rsid w:val="0036412E"/>
    <w:rsid w:val="003A0FAB"/>
    <w:rsid w:val="003B7E2B"/>
    <w:rsid w:val="00400441"/>
    <w:rsid w:val="00413AF9"/>
    <w:rsid w:val="0042138B"/>
    <w:rsid w:val="00432F58"/>
    <w:rsid w:val="00453658"/>
    <w:rsid w:val="00466904"/>
    <w:rsid w:val="0049497D"/>
    <w:rsid w:val="004D5AF5"/>
    <w:rsid w:val="004D61E4"/>
    <w:rsid w:val="004E2F1A"/>
    <w:rsid w:val="00525D23"/>
    <w:rsid w:val="005B5717"/>
    <w:rsid w:val="005B6557"/>
    <w:rsid w:val="0063328B"/>
    <w:rsid w:val="00635674"/>
    <w:rsid w:val="0064015D"/>
    <w:rsid w:val="00654FB7"/>
    <w:rsid w:val="00666BC9"/>
    <w:rsid w:val="006703C7"/>
    <w:rsid w:val="0068223C"/>
    <w:rsid w:val="00684FCA"/>
    <w:rsid w:val="00691744"/>
    <w:rsid w:val="006A00B8"/>
    <w:rsid w:val="006D6DBE"/>
    <w:rsid w:val="006E2A76"/>
    <w:rsid w:val="00722CEF"/>
    <w:rsid w:val="00726112"/>
    <w:rsid w:val="00753E95"/>
    <w:rsid w:val="00773786"/>
    <w:rsid w:val="0077748D"/>
    <w:rsid w:val="00777BE5"/>
    <w:rsid w:val="007928BF"/>
    <w:rsid w:val="007E4D52"/>
    <w:rsid w:val="007F72B0"/>
    <w:rsid w:val="00817FCD"/>
    <w:rsid w:val="00823B7F"/>
    <w:rsid w:val="00865C5D"/>
    <w:rsid w:val="00872EF8"/>
    <w:rsid w:val="008975B9"/>
    <w:rsid w:val="008A757B"/>
    <w:rsid w:val="008B4A99"/>
    <w:rsid w:val="008E285F"/>
    <w:rsid w:val="008E3890"/>
    <w:rsid w:val="009043EA"/>
    <w:rsid w:val="00913F79"/>
    <w:rsid w:val="00962F9A"/>
    <w:rsid w:val="009678D3"/>
    <w:rsid w:val="00990E58"/>
    <w:rsid w:val="009A0DD5"/>
    <w:rsid w:val="009A6321"/>
    <w:rsid w:val="009F054F"/>
    <w:rsid w:val="00A108B8"/>
    <w:rsid w:val="00A13B31"/>
    <w:rsid w:val="00A2031D"/>
    <w:rsid w:val="00A20CA4"/>
    <w:rsid w:val="00A221F2"/>
    <w:rsid w:val="00A449AE"/>
    <w:rsid w:val="00A44DD2"/>
    <w:rsid w:val="00A97841"/>
    <w:rsid w:val="00AA752F"/>
    <w:rsid w:val="00B018C5"/>
    <w:rsid w:val="00B12DCC"/>
    <w:rsid w:val="00B1599A"/>
    <w:rsid w:val="00B34B4B"/>
    <w:rsid w:val="00B749E4"/>
    <w:rsid w:val="00BB262E"/>
    <w:rsid w:val="00BC0445"/>
    <w:rsid w:val="00BF4B28"/>
    <w:rsid w:val="00C0432A"/>
    <w:rsid w:val="00C21921"/>
    <w:rsid w:val="00C37EE0"/>
    <w:rsid w:val="00C44C41"/>
    <w:rsid w:val="00C45B9E"/>
    <w:rsid w:val="00C46429"/>
    <w:rsid w:val="00CA2B6C"/>
    <w:rsid w:val="00CC6810"/>
    <w:rsid w:val="00CC7992"/>
    <w:rsid w:val="00CE33C4"/>
    <w:rsid w:val="00CF0007"/>
    <w:rsid w:val="00D17FEF"/>
    <w:rsid w:val="00D20B4F"/>
    <w:rsid w:val="00D33982"/>
    <w:rsid w:val="00D67F39"/>
    <w:rsid w:val="00DB6675"/>
    <w:rsid w:val="00DD67F1"/>
    <w:rsid w:val="00DF1B43"/>
    <w:rsid w:val="00E06F59"/>
    <w:rsid w:val="00E10E73"/>
    <w:rsid w:val="00E54B13"/>
    <w:rsid w:val="00E61F4D"/>
    <w:rsid w:val="00E65F81"/>
    <w:rsid w:val="00E75BA3"/>
    <w:rsid w:val="00EA361F"/>
    <w:rsid w:val="00EE0954"/>
    <w:rsid w:val="00EF1594"/>
    <w:rsid w:val="00EF42FB"/>
    <w:rsid w:val="00F04D65"/>
    <w:rsid w:val="00F24DA8"/>
    <w:rsid w:val="00F42FE8"/>
    <w:rsid w:val="00F45FB4"/>
    <w:rsid w:val="00F84D83"/>
    <w:rsid w:val="00FA4D7C"/>
    <w:rsid w:val="00FC7042"/>
    <w:rsid w:val="00FE3C42"/>
    <w:rsid w:val="00FE51C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1C89F6B9-E9A3-4C5D-B97A-94066B4F0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0" w:line="240" w:lineRule="auto"/>
      <w:ind w:left="72" w:right="72"/>
    </w:pPr>
  </w:style>
  <w:style w:type="paragraph" w:styleId="Heading1">
    <w:name w:val="heading 1"/>
    <w:basedOn w:val="Normal"/>
    <w:next w:val="Normal"/>
    <w:link w:val="Heading1Char"/>
    <w:uiPriority w:val="1"/>
    <w:qFormat/>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qFormat/>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pP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character" w:styleId="Hyperlink">
    <w:name w:val="Hyperlink"/>
    <w:basedOn w:val="DefaultParagraphFont"/>
    <w:uiPriority w:val="99"/>
    <w:semiHidden/>
    <w:unhideWhenUsed/>
    <w:rsid w:val="00EF1594"/>
    <w:rPr>
      <w:color w:val="F7B615" w:themeColor="hyperlink"/>
      <w:u w:val="single"/>
    </w:rPr>
  </w:style>
  <w:style w:type="table" w:styleId="GridTable2-Accent4">
    <w:name w:val="Grid Table 2 Accent 4"/>
    <w:basedOn w:val="TableNormal"/>
    <w:uiPriority w:val="47"/>
    <w:rsid w:val="00EF1594"/>
    <w:pPr>
      <w:spacing w:after="0" w:line="240" w:lineRule="auto"/>
    </w:pPr>
    <w:tblPr>
      <w:tblStyleRowBandSize w:val="1"/>
      <w:tblStyleColBandSize w:val="1"/>
      <w:tblBorders>
        <w:top w:val="single" w:sz="2" w:space="0" w:color="E7D09D" w:themeColor="accent4" w:themeTint="99"/>
        <w:bottom w:val="single" w:sz="2" w:space="0" w:color="E7D09D" w:themeColor="accent4" w:themeTint="99"/>
        <w:insideH w:val="single" w:sz="2" w:space="0" w:color="E7D09D" w:themeColor="accent4" w:themeTint="99"/>
        <w:insideV w:val="single" w:sz="2" w:space="0" w:color="E7D09D" w:themeColor="accent4" w:themeTint="99"/>
      </w:tblBorders>
    </w:tblPr>
    <w:tblStylePr w:type="firstRow">
      <w:rPr>
        <w:b/>
        <w:bCs/>
      </w:rPr>
      <w:tblPr/>
      <w:tcPr>
        <w:tcBorders>
          <w:top w:val="nil"/>
          <w:bottom w:val="single" w:sz="12" w:space="0" w:color="E7D09D" w:themeColor="accent4" w:themeTint="99"/>
          <w:insideH w:val="nil"/>
          <w:insideV w:val="nil"/>
        </w:tcBorders>
        <w:shd w:val="clear" w:color="auto" w:fill="FFFFFF" w:themeFill="background1"/>
      </w:tcPr>
    </w:tblStylePr>
    <w:tblStylePr w:type="lastRow">
      <w:rPr>
        <w:b/>
        <w:bCs/>
      </w:rPr>
      <w:tblPr/>
      <w:tcPr>
        <w:tcBorders>
          <w:top w:val="double" w:sz="2" w:space="0" w:color="E7D09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paragraph" w:styleId="ListParagraph">
    <w:name w:val="List Paragraph"/>
    <w:basedOn w:val="Normal"/>
    <w:uiPriority w:val="34"/>
    <w:unhideWhenUsed/>
    <w:qFormat/>
    <w:rsid w:val="00753E95"/>
    <w:pPr>
      <w:ind w:left="720"/>
      <w:contextualSpacing/>
    </w:pPr>
  </w:style>
  <w:style w:type="table" w:styleId="GridTable2-Accent3">
    <w:name w:val="Grid Table 2 Accent 3"/>
    <w:basedOn w:val="TableNormal"/>
    <w:uiPriority w:val="47"/>
    <w:rsid w:val="00753E95"/>
    <w:pPr>
      <w:spacing w:after="0" w:line="240" w:lineRule="auto"/>
    </w:pPr>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8877816">
      <w:bodyDiv w:val="1"/>
      <w:marLeft w:val="0"/>
      <w:marRight w:val="0"/>
      <w:marTop w:val="0"/>
      <w:marBottom w:val="0"/>
      <w:divBdr>
        <w:top w:val="none" w:sz="0" w:space="0" w:color="auto"/>
        <w:left w:val="none" w:sz="0" w:space="0" w:color="auto"/>
        <w:bottom w:val="none" w:sz="0" w:space="0" w:color="auto"/>
        <w:right w:val="none" w:sz="0" w:space="0" w:color="auto"/>
      </w:divBdr>
    </w:div>
    <w:div w:id="1183318622">
      <w:bodyDiv w:val="1"/>
      <w:marLeft w:val="0"/>
      <w:marRight w:val="0"/>
      <w:marTop w:val="0"/>
      <w:marBottom w:val="0"/>
      <w:divBdr>
        <w:top w:val="none" w:sz="0" w:space="0" w:color="auto"/>
        <w:left w:val="none" w:sz="0" w:space="0" w:color="auto"/>
        <w:bottom w:val="none" w:sz="0" w:space="0" w:color="auto"/>
        <w:right w:val="none" w:sz="0" w:space="0" w:color="auto"/>
      </w:divBdr>
    </w:div>
    <w:div w:id="1235162803">
      <w:bodyDiv w:val="1"/>
      <w:marLeft w:val="0"/>
      <w:marRight w:val="0"/>
      <w:marTop w:val="0"/>
      <w:marBottom w:val="0"/>
      <w:divBdr>
        <w:top w:val="none" w:sz="0" w:space="0" w:color="auto"/>
        <w:left w:val="none" w:sz="0" w:space="0" w:color="auto"/>
        <w:bottom w:val="none" w:sz="0" w:space="0" w:color="auto"/>
        <w:right w:val="none" w:sz="0" w:space="0" w:color="auto"/>
      </w:divBdr>
    </w:div>
    <w:div w:id="1422873570">
      <w:bodyDiv w:val="1"/>
      <w:marLeft w:val="0"/>
      <w:marRight w:val="0"/>
      <w:marTop w:val="0"/>
      <w:marBottom w:val="0"/>
      <w:divBdr>
        <w:top w:val="none" w:sz="0" w:space="0" w:color="auto"/>
        <w:left w:val="none" w:sz="0" w:space="0" w:color="auto"/>
        <w:bottom w:val="none" w:sz="0" w:space="0" w:color="auto"/>
        <w:right w:val="none" w:sz="0" w:space="0" w:color="auto"/>
      </w:divBdr>
    </w:div>
    <w:div w:id="1778716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Saad.makhdumi38@myhunter.cuny.edu"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mailto:Michael.cardenas389@gmail.com"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mp.makhdumi.ne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azlay.rabbi35@myhunter.cuny.edu" TargetMode="Externa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image" Target="media/image10.gif"/><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FCE7D8A8FC49B2A352734AF9F2D354"/>
        <w:category>
          <w:name w:val="General"/>
          <w:gallery w:val="placeholder"/>
        </w:category>
        <w:types>
          <w:type w:val="bbPlcHdr"/>
        </w:types>
        <w:behaviors>
          <w:behavior w:val="content"/>
        </w:behaviors>
        <w:guid w:val="{BF5BD185-6F55-47F5-B5C7-621FD0B9BBA2}"/>
      </w:docPartPr>
      <w:docPartBody>
        <w:p w:rsidR="003764A6" w:rsidRDefault="002C4098">
          <w:pPr>
            <w:pStyle w:val="C8FCE7D8A8FC49B2A352734AF9F2D354"/>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098"/>
    <w:rsid w:val="002720F9"/>
    <w:rsid w:val="002C4098"/>
    <w:rsid w:val="003764A6"/>
    <w:rsid w:val="004F31BA"/>
    <w:rsid w:val="00B2146A"/>
    <w:rsid w:val="00E610E6"/>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2"/>
    <w:rPr>
      <w:i/>
      <w:iCs/>
      <w:color w:val="808080"/>
    </w:rPr>
  </w:style>
  <w:style w:type="paragraph" w:customStyle="1" w:styleId="997367C0444949EDAEAF1B643E5B48E6">
    <w:name w:val="997367C0444949EDAEAF1B643E5B48E6"/>
  </w:style>
  <w:style w:type="paragraph" w:customStyle="1" w:styleId="CA00693903A24E69A460E260C11C6883">
    <w:name w:val="CA00693903A24E69A460E260C11C6883"/>
  </w:style>
  <w:style w:type="paragraph" w:customStyle="1" w:styleId="64F13C4F954346429079F610382D2F01">
    <w:name w:val="64F13C4F954346429079F610382D2F01"/>
  </w:style>
  <w:style w:type="paragraph" w:customStyle="1" w:styleId="83D6DAD4600B4875AA4D775289476548">
    <w:name w:val="83D6DAD4600B4875AA4D775289476548"/>
  </w:style>
  <w:style w:type="paragraph" w:customStyle="1" w:styleId="106E39BA4B9C4C8F98D7E2C7EC58AFA0">
    <w:name w:val="106E39BA4B9C4C8F98D7E2C7EC58AFA0"/>
  </w:style>
  <w:style w:type="paragraph" w:customStyle="1" w:styleId="496E19A5ADAA4B96BC5CD82D8AA0D0B2">
    <w:name w:val="496E19A5ADAA4B96BC5CD82D8AA0D0B2"/>
  </w:style>
  <w:style w:type="paragraph" w:customStyle="1" w:styleId="9B4F7C49611244A09E227A345935BFCE">
    <w:name w:val="9B4F7C49611244A09E227A345935BFCE"/>
  </w:style>
  <w:style w:type="paragraph" w:customStyle="1" w:styleId="837816A3A12A4579BF34E1395AB06F71">
    <w:name w:val="837816A3A12A4579BF34E1395AB06F71"/>
  </w:style>
  <w:style w:type="paragraph" w:customStyle="1" w:styleId="D3BD890EA5174124B8D133800FEE4CC1">
    <w:name w:val="D3BD890EA5174124B8D133800FEE4CC1"/>
  </w:style>
  <w:style w:type="paragraph" w:customStyle="1" w:styleId="0EC47C10EA8047F0B7199AC247EAD6F7">
    <w:name w:val="0EC47C10EA8047F0B7199AC247EAD6F7"/>
  </w:style>
  <w:style w:type="paragraph" w:customStyle="1" w:styleId="0981A03EF397401189A9BBB2F2CDC5E8">
    <w:name w:val="0981A03EF397401189A9BBB2F2CDC5E8"/>
  </w:style>
  <w:style w:type="paragraph" w:customStyle="1" w:styleId="B31228702B6D4FC48471FAF407527F3C">
    <w:name w:val="B31228702B6D4FC48471FAF407527F3C"/>
  </w:style>
  <w:style w:type="paragraph" w:customStyle="1" w:styleId="18C12DCB39F54602AC517694A27B3576">
    <w:name w:val="18C12DCB39F54602AC517694A27B3576"/>
  </w:style>
  <w:style w:type="paragraph" w:customStyle="1" w:styleId="25AF0AAFE652475EB2B18CDDBEF70D61">
    <w:name w:val="25AF0AAFE652475EB2B18CDDBEF70D61"/>
  </w:style>
  <w:style w:type="paragraph" w:customStyle="1" w:styleId="7091AECD73124B4FB7696846D4BF3E7C">
    <w:name w:val="7091AECD73124B4FB7696846D4BF3E7C"/>
  </w:style>
  <w:style w:type="paragraph" w:customStyle="1" w:styleId="D4A5890E4D3543B288DD4E59FC9F3251">
    <w:name w:val="D4A5890E4D3543B288DD4E59FC9F3251"/>
  </w:style>
  <w:style w:type="paragraph" w:customStyle="1" w:styleId="20C8F1EBB30F482A8E4DB33468A2ED60">
    <w:name w:val="20C8F1EBB30F482A8E4DB33468A2ED60"/>
  </w:style>
  <w:style w:type="paragraph" w:customStyle="1" w:styleId="F2135FE3C84842BE8429C33748CB55CE">
    <w:name w:val="F2135FE3C84842BE8429C33748CB55CE"/>
  </w:style>
  <w:style w:type="paragraph" w:customStyle="1" w:styleId="474DE2B47D0A4F5B9E1E4679E7E87731">
    <w:name w:val="474DE2B47D0A4F5B9E1E4679E7E87731"/>
  </w:style>
  <w:style w:type="paragraph" w:customStyle="1" w:styleId="EC0087D9C2EC486696F2453A3EFD7353">
    <w:name w:val="EC0087D9C2EC486696F2453A3EFD7353"/>
  </w:style>
  <w:style w:type="paragraph" w:customStyle="1" w:styleId="402F49F701AE4F0BAFAAA3F70532F20E">
    <w:name w:val="402F49F701AE4F0BAFAAA3F70532F20E"/>
  </w:style>
  <w:style w:type="paragraph" w:customStyle="1" w:styleId="2C1E3B051010445A97B8281E7F8D2074">
    <w:name w:val="2C1E3B051010445A97B8281E7F8D2074"/>
  </w:style>
  <w:style w:type="paragraph" w:customStyle="1" w:styleId="024C3CCF1DF6480895DE5A45078D0E1C">
    <w:name w:val="024C3CCF1DF6480895DE5A45078D0E1C"/>
  </w:style>
  <w:style w:type="paragraph" w:customStyle="1" w:styleId="82F29973E94D43D2985D14A4949E6D84">
    <w:name w:val="82F29973E94D43D2985D14A4949E6D84"/>
  </w:style>
  <w:style w:type="paragraph" w:customStyle="1" w:styleId="BC571E14C37446B2B137F4681F5027AB">
    <w:name w:val="BC571E14C37446B2B137F4681F5027AB"/>
  </w:style>
  <w:style w:type="paragraph" w:customStyle="1" w:styleId="8F5534D1C8C34A069CA1994A290A16E2">
    <w:name w:val="8F5534D1C8C34A069CA1994A290A16E2"/>
  </w:style>
  <w:style w:type="paragraph" w:customStyle="1" w:styleId="31ED81044CF741E293B0474C59ED1EA6">
    <w:name w:val="31ED81044CF741E293B0474C59ED1EA6"/>
  </w:style>
  <w:style w:type="paragraph" w:customStyle="1" w:styleId="61794837557641E7BB1FB5BB791EF10C">
    <w:name w:val="61794837557641E7BB1FB5BB791EF10C"/>
  </w:style>
  <w:style w:type="paragraph" w:customStyle="1" w:styleId="C8FCE7D8A8FC49B2A352734AF9F2D354">
    <w:name w:val="C8FCE7D8A8FC49B2A352734AF9F2D3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Tactical business marketing plan.dotx</Template>
  <TotalTime>909</TotalTime>
  <Pages>13</Pages>
  <Words>2679</Words>
  <Characters>15273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music portfolio</vt:lpstr>
    </vt:vector>
  </TitlesOfParts>
  <Company/>
  <LinksUpToDate>false</LinksUpToDate>
  <CharactersWithSpaces>17917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portfolio</dc:title>
  <dc:subject>csci 499 – hunter college, cuny</dc:subject>
  <dc:creator>Fazlay Rabbi &amp; saad makhdumi</dc:creator>
  <cp:keywords/>
  <cp:lastModifiedBy>Fazlay Rabbi</cp:lastModifiedBy>
  <cp:revision>41</cp:revision>
  <dcterms:created xsi:type="dcterms:W3CDTF">2015-08-06T00:09:00Z</dcterms:created>
  <dcterms:modified xsi:type="dcterms:W3CDTF">2015-08-08T19:32:00Z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